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8B28" w14:textId="77777777" w:rsidR="003372D3" w:rsidRPr="003372D3" w:rsidRDefault="000E2751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Budi od hajra</w:t>
      </w:r>
    </w:p>
    <w:p w14:paraId="14FA3030" w14:textId="77777777" w:rsidR="003372D3" w:rsidRPr="003372D3" w:rsidRDefault="000E2751" w:rsidP="000E2751">
      <w:pPr>
        <w:pStyle w:val="Title"/>
        <w:jc w:val="right"/>
        <w:rPr>
          <w:lang w:val="sr-Latn-CS"/>
        </w:rPr>
      </w:pPr>
      <w:r>
        <w:rPr>
          <w:lang w:val="sr-Latn-CS"/>
        </w:rPr>
        <w:t>Veb aplikacija za humanitarnu organizaciju</w:t>
      </w:r>
    </w:p>
    <w:p w14:paraId="5D174CD2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EAF4A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DB84E6A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2A4DE4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9EFEBE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4392FD1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07BF30F" w14:textId="77777777">
        <w:tc>
          <w:tcPr>
            <w:tcW w:w="2304" w:type="dxa"/>
          </w:tcPr>
          <w:p w14:paraId="60EC424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B7D0C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0D1F9A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624EF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586C498" w14:textId="77777777">
        <w:tc>
          <w:tcPr>
            <w:tcW w:w="2304" w:type="dxa"/>
          </w:tcPr>
          <w:p w14:paraId="4E28490F" w14:textId="77777777" w:rsidR="003372D3" w:rsidRPr="003372D3" w:rsidRDefault="000E275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21.</w:t>
            </w:r>
          </w:p>
        </w:tc>
        <w:tc>
          <w:tcPr>
            <w:tcW w:w="1152" w:type="dxa"/>
          </w:tcPr>
          <w:p w14:paraId="7A87B0A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2908ED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EC5CE43" w14:textId="77777777" w:rsidR="003372D3" w:rsidRPr="003372D3" w:rsidRDefault="000E27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Anida Fakić</w:t>
            </w:r>
          </w:p>
        </w:tc>
      </w:tr>
      <w:tr w:rsidR="003372D3" w:rsidRPr="003372D3" w14:paraId="349A6D96" w14:textId="77777777">
        <w:tc>
          <w:tcPr>
            <w:tcW w:w="2304" w:type="dxa"/>
          </w:tcPr>
          <w:p w14:paraId="5E30D6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9E2FC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9C5AAF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E4FC0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9D0A58E" w14:textId="77777777">
        <w:tc>
          <w:tcPr>
            <w:tcW w:w="2304" w:type="dxa"/>
          </w:tcPr>
          <w:p w14:paraId="236AEC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7F4897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4B714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844933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F11043F" w14:textId="77777777">
        <w:tc>
          <w:tcPr>
            <w:tcW w:w="2304" w:type="dxa"/>
          </w:tcPr>
          <w:p w14:paraId="546C2D1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0B034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28A9E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EBB1C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ADCF1FA" w14:textId="77777777" w:rsidR="00206E1F" w:rsidRPr="003372D3" w:rsidRDefault="00206E1F">
      <w:pPr>
        <w:rPr>
          <w:lang w:val="sr-Latn-CS"/>
        </w:rPr>
      </w:pPr>
    </w:p>
    <w:p w14:paraId="193BDEDC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8E16C00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AF8F9D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949B25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0BA9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2750A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E0E01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01BBED" w14:textId="77777777" w:rsidR="00B93B67" w:rsidRDefault="00B93B67" w:rsidP="008634A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Zaposleni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9370A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56872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C732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osnovnih informacija o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2AAD0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citata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BF9A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obaveštenja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E51991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podataka o zaposlenim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2955C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Prijavljivanje/logovanje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163018901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69F8C169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komentara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163018902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0720D4EE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obaveštenja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163018903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119564A3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Odobravanje korisnika za volontiranje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163018904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B42813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Odbijanje korisnika za volontiranje</w:t>
      </w:r>
      <w:r w:rsidRPr="00BB207E">
        <w:rPr>
          <w:noProof/>
          <w:lang w:val="sr-Latn-CS"/>
        </w:rPr>
        <w:tab/>
      </w:r>
      <w:r>
        <w:rPr>
          <w:noProof/>
        </w:rPr>
        <w:fldChar w:fldCharType="begin"/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6478C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6478C0">
        <w:rPr>
          <w:noProof/>
          <w:lang w:val="sr-Latn-CS"/>
        </w:rPr>
        <w:instrText>163018905 \</w:instrText>
      </w:r>
      <w:r>
        <w:rPr>
          <w:noProof/>
        </w:rPr>
        <w:instrText>h</w:instrText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478C0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1638660" w14:textId="4E2B9DDF" w:rsidR="00B93B67" w:rsidRDefault="00B93B67" w:rsidP="006478C0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 w:rsidR="00776380">
        <w:rPr>
          <w:noProof/>
          <w:sz w:val="24"/>
          <w:szCs w:val="24"/>
          <w:lang w:val="sr-Latn-CS"/>
        </w:rPr>
        <w:t xml:space="preserve">    </w:t>
      </w:r>
      <w:r w:rsidR="006478C0" w:rsidRPr="006478C0">
        <w:rPr>
          <w:noProof/>
          <w:lang w:val="sr-Latn-CS"/>
        </w:rPr>
        <w:t>Ažuriranje podataka o korisniku aplikacije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675FD03" w14:textId="200E21F1" w:rsidR="0027717E" w:rsidRDefault="00B93B67" w:rsidP="006478C0">
      <w:pPr>
        <w:pStyle w:val="TOC2"/>
        <w:tabs>
          <w:tab w:val="left" w:pos="1200"/>
        </w:tabs>
        <w:rPr>
          <w:noProof/>
          <w:lang w:val="sr-Latn-CS"/>
        </w:rPr>
      </w:pPr>
      <w:r w:rsidRPr="0036161B">
        <w:rPr>
          <w:noProof/>
          <w:lang w:val="sr-Latn-CS"/>
        </w:rPr>
        <w:t>6.11</w:t>
      </w:r>
      <w:r w:rsidR="000E75BA">
        <w:rPr>
          <w:noProof/>
          <w:sz w:val="24"/>
          <w:szCs w:val="24"/>
          <w:lang w:val="sr-Latn-CS"/>
        </w:rPr>
        <w:t xml:space="preserve">    </w:t>
      </w:r>
      <w:r w:rsidR="000E75BA">
        <w:rPr>
          <w:noProof/>
          <w:lang w:val="sr-Latn-CS"/>
        </w:rPr>
        <w:t>Pretraga</w:t>
      </w:r>
      <w:r w:rsidR="0027717E">
        <w:rPr>
          <w:noProof/>
          <w:lang w:val="sr-Latn-CS"/>
        </w:rPr>
        <w:t xml:space="preserve"> na osnovu datuma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26EC96" w14:textId="4E75DE18" w:rsidR="00B93B67" w:rsidRDefault="0027717E" w:rsidP="0027717E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 xml:space="preserve">6.12  </w:t>
      </w:r>
      <w:r w:rsidR="00776380">
        <w:rPr>
          <w:noProof/>
          <w:lang w:val="sr-Latn-CS"/>
        </w:rPr>
        <w:t xml:space="preserve">   </w:t>
      </w:r>
      <w:r>
        <w:rPr>
          <w:noProof/>
          <w:lang w:val="sr-Latn-CS"/>
        </w:rPr>
        <w:t xml:space="preserve">Pretraga na naslova koje akcija sadrži                                                                                                                                                                      </w:t>
      </w:r>
    </w:p>
    <w:p w14:paraId="4547E19E" w14:textId="2F3F0005" w:rsidR="0027717E" w:rsidRDefault="0027717E" w:rsidP="0027717E">
      <w:pPr>
        <w:rPr>
          <w:lang w:val="sr-Latn-CS"/>
        </w:rPr>
      </w:pPr>
      <w:r>
        <w:rPr>
          <w:lang w:val="sr-Latn-CS"/>
        </w:rPr>
        <w:t xml:space="preserve">         6.13   </w:t>
      </w:r>
      <w:r w:rsidR="00776380">
        <w:rPr>
          <w:lang w:val="sr-Latn-CS"/>
        </w:rPr>
        <w:t xml:space="preserve"> Prijava za volontiranje</w:t>
      </w:r>
      <w:r>
        <w:rPr>
          <w:lang w:val="sr-Latn-CS"/>
        </w:rPr>
        <w:t xml:space="preserve">                                                                                                                           </w:t>
      </w:r>
      <w:r w:rsidR="00776380">
        <w:rPr>
          <w:lang w:val="sr-Latn-CS"/>
        </w:rPr>
        <w:t xml:space="preserve">          </w:t>
      </w:r>
    </w:p>
    <w:p w14:paraId="0EB51ACD" w14:textId="661E30B2" w:rsidR="00776380" w:rsidRDefault="0027717E" w:rsidP="00776380">
      <w:pPr>
        <w:rPr>
          <w:lang w:val="sr-Latn-CS"/>
        </w:rPr>
      </w:pPr>
      <w:r>
        <w:rPr>
          <w:lang w:val="sr-Latn-CS"/>
        </w:rPr>
        <w:t xml:space="preserve">         6.14   </w:t>
      </w:r>
      <w:r w:rsidR="00776380">
        <w:rPr>
          <w:lang w:val="sr-Latn-CS"/>
        </w:rPr>
        <w:t xml:space="preserve"> Dodavanje slika                                                                                                                                          </w:t>
      </w:r>
    </w:p>
    <w:p w14:paraId="675B9ED9" w14:textId="1D59E0D3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6.15    Dodavanje video snimaka    </w:t>
      </w:r>
    </w:p>
    <w:p w14:paraId="1C12C16A" w14:textId="77777777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6.16    Uplaćivanje donacija </w:t>
      </w:r>
    </w:p>
    <w:p w14:paraId="04B52F52" w14:textId="6C1292C1" w:rsidR="00776380" w:rsidRDefault="008D09DE" w:rsidP="00776380">
      <w:pPr>
        <w:rPr>
          <w:lang w:val="sr-Latn-CS"/>
        </w:rPr>
      </w:pPr>
      <w:r>
        <w:rPr>
          <w:lang w:val="sr-Latn-CS"/>
        </w:rPr>
        <w:t xml:space="preserve">         6.17    Promena statusa akcija</w:t>
      </w:r>
    </w:p>
    <w:p w14:paraId="7F4CDD87" w14:textId="3CC1D709" w:rsidR="00776380" w:rsidRDefault="00776380" w:rsidP="00776380">
      <w:pPr>
        <w:rPr>
          <w:lang w:val="sr-Latn-CS"/>
        </w:rPr>
      </w:pPr>
      <w:r>
        <w:rPr>
          <w:lang w:val="sr-Latn-CS"/>
        </w:rPr>
        <w:t xml:space="preserve">         6.18    Direktan poziv</w:t>
      </w:r>
    </w:p>
    <w:p w14:paraId="7D886AF5" w14:textId="4769EFC9" w:rsidR="00776380" w:rsidRPr="0027717E" w:rsidRDefault="00776380" w:rsidP="00776380">
      <w:pPr>
        <w:rPr>
          <w:lang w:val="sr-Latn-CS"/>
        </w:rPr>
      </w:pPr>
      <w:r>
        <w:rPr>
          <w:lang w:val="sr-Latn-CS"/>
        </w:rPr>
        <w:t xml:space="preserve">         6.19    Direktna poruka</w:t>
      </w:r>
      <w:r w:rsidR="0027717E">
        <w:rPr>
          <w:lang w:val="sr-Latn-CS"/>
        </w:rPr>
        <w:t xml:space="preserve">                                                                       </w:t>
      </w:r>
      <w:r>
        <w:rPr>
          <w:lang w:val="sr-Latn-CS"/>
        </w:rPr>
        <w:t xml:space="preserve">                              </w:t>
      </w:r>
    </w:p>
    <w:p w14:paraId="3A4F1CE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 w:rsidRPr="00776380">
        <w:rPr>
          <w:noProof/>
          <w:lang w:val="de-DE"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 w:rsidRPr="00776380">
        <w:rPr>
          <w:noProof/>
          <w:lang w:val="de-DE"/>
        </w:rPr>
        <w:instrText>Toc</w:instrText>
      </w:r>
      <w:r w:rsidRPr="000E2751">
        <w:rPr>
          <w:noProof/>
          <w:lang w:val="sr-Latn-CS"/>
        </w:rPr>
        <w:instrText>163018916 \</w:instrText>
      </w:r>
      <w:r w:rsidRPr="00776380">
        <w:rPr>
          <w:noProof/>
          <w:lang w:val="de-DE"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081548D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 w:rsidRPr="00776380">
        <w:rPr>
          <w:noProof/>
          <w:lang w:val="de-DE"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 w:rsidRPr="00776380">
        <w:rPr>
          <w:noProof/>
          <w:lang w:val="de-DE"/>
        </w:rPr>
        <w:instrText>Toc</w:instrText>
      </w:r>
      <w:r w:rsidRPr="00776380">
        <w:rPr>
          <w:noProof/>
          <w:lang w:val="sr-Latn-CS"/>
        </w:rPr>
        <w:instrText>163018917 \</w:instrText>
      </w:r>
      <w:r w:rsidRPr="00776380">
        <w:rPr>
          <w:noProof/>
          <w:lang w:val="de-DE"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33979E3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163018918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5A9E975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163018919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1202D1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163018920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A6E67F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163018921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76380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1897CA7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 w:rsidRPr="00776380">
        <w:rPr>
          <w:noProof/>
          <w:lang w:val="sr-Latn-CS"/>
        </w:rPr>
        <w:tab/>
      </w:r>
      <w:r>
        <w:rPr>
          <w:noProof/>
        </w:rPr>
        <w:fldChar w:fldCharType="begin"/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7638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76380">
        <w:rPr>
          <w:noProof/>
          <w:lang w:val="sr-Latn-CS"/>
        </w:rPr>
        <w:instrText>163018922 \</w:instrText>
      </w:r>
      <w:r>
        <w:rPr>
          <w:noProof/>
        </w:rPr>
        <w:instrText>h</w:instrText>
      </w:r>
      <w:r w:rsidRPr="0077638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403A7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bookmarkStart w:id="0" w:name="_GoBack"/>
      <w:bookmarkEnd w:id="0"/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50F8FEB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0110F60E" w14:textId="77777777" w:rsidR="00C910A4" w:rsidRPr="003372D3" w:rsidRDefault="00C910A4" w:rsidP="00C910A4">
      <w:pPr>
        <w:pStyle w:val="BodyText"/>
        <w:rPr>
          <w:lang w:val="sr-Latn-CS"/>
        </w:rPr>
      </w:pPr>
      <w:bookmarkStart w:id="2" w:name="_Toc163018887"/>
      <w:r>
        <w:rPr>
          <w:lang w:val="sr-Latn-CS"/>
        </w:rPr>
        <w:t xml:space="preserve">Cilj ovog dokumenta je definisanje zahteva visokog nivoa “Budi od hajra”  veb aplikacije </w:t>
      </w:r>
      <w:r w:rsidR="00E9129A">
        <w:rPr>
          <w:lang w:val="sr-Latn-CS"/>
        </w:rPr>
        <w:t>veb aplikacija</w:t>
      </w:r>
      <w:r>
        <w:rPr>
          <w:lang w:val="sr-Latn-CS"/>
        </w:rPr>
        <w:t>a u pogledu potreba krajnjih korisnika.</w:t>
      </w:r>
      <w:r w:rsidRPr="003372D3">
        <w:rPr>
          <w:lang w:val="sr-Latn-CS"/>
        </w:rPr>
        <w:t xml:space="preserve">  </w:t>
      </w:r>
    </w:p>
    <w:p w14:paraId="02BC15BC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049A8BF1" w14:textId="77777777" w:rsidR="00C910A4" w:rsidRDefault="00C910A4" w:rsidP="00C910A4">
      <w:pPr>
        <w:pStyle w:val="BodyText"/>
        <w:rPr>
          <w:lang w:val="sr-Latn-CS"/>
        </w:rPr>
      </w:pPr>
      <w:bookmarkStart w:id="3" w:name="_Toc163018888"/>
      <w:r>
        <w:rPr>
          <w:lang w:val="sr-Latn-CS"/>
        </w:rPr>
        <w:t>Dokument se odnosi na “Budi od hajra” veb aplikaciju koja će biti razvijena od strane BHTeam-a. “Budi od hajra” predstavlja naziv za veb aplikaciju za humanitarnu organizaciju. Namena sistema je efikasno prezentovanje, kreiranje i održavanje sadržaja vezanih za rad jedne humanitarne organizacije.</w:t>
      </w:r>
    </w:p>
    <w:p w14:paraId="37F755D5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3"/>
    </w:p>
    <w:p w14:paraId="26A49D3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42F7F94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RS"/>
        </w:rPr>
        <w:t>“Budi od hajra”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 xml:space="preserve">BH </w:t>
      </w:r>
      <w:r w:rsidR="00DE518F">
        <w:rPr>
          <w:lang w:val="sr-Latn-CS"/>
        </w:rPr>
        <w:t>-</w:t>
      </w:r>
      <w:r>
        <w:rPr>
          <w:lang w:val="sr-Latn-CS"/>
        </w:rPr>
        <w:t xml:space="preserve">”Budi od hajra”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 w:rsidRPr="006F61C6">
        <w:rPr>
          <w:lang w:val="sr-Latn-CS"/>
        </w:rPr>
        <w:t>.</w:t>
      </w:r>
    </w:p>
    <w:p w14:paraId="7D3E0044" w14:textId="77777777" w:rsidR="00DE518F" w:rsidRPr="006F61C6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4E9D370D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0055BB6D" w14:textId="77777777" w:rsidR="00397DD2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2021</w:t>
      </w:r>
      <w:r w:rsidR="00397DD2">
        <w:rPr>
          <w:lang w:val="sr-Latn-CS"/>
        </w:rPr>
        <w:t xml:space="preserve">, </w:t>
      </w:r>
      <w:r>
        <w:rPr>
          <w:lang w:val="sr-Latn-CS"/>
        </w:rPr>
        <w:t>BHTeam</w:t>
      </w:r>
      <w:r w:rsidR="00397DD2">
        <w:rPr>
          <w:lang w:val="sr-Latn-CS"/>
        </w:rPr>
        <w:t>.</w:t>
      </w:r>
    </w:p>
    <w:p w14:paraId="740405EF" w14:textId="77777777" w:rsidR="00206E1F" w:rsidRDefault="006E5E1D" w:rsidP="006E5E1D">
      <w:pPr>
        <w:pStyle w:val="Heading1"/>
        <w:rPr>
          <w:lang w:val="sr-Latn-CS"/>
        </w:rPr>
      </w:pPr>
      <w:bookmarkStart w:id="4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14:paraId="59648AA6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910A4">
        <w:rPr>
          <w:lang w:val="sr-Latn-CS"/>
        </w:rPr>
        <w:t xml:space="preserve">“Budi od hajra” </w:t>
      </w:r>
      <w:r w:rsidR="00E177E4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E177E4">
        <w:rPr>
          <w:lang w:val="sr-Latn-CS"/>
        </w:rPr>
        <w:t>a prikazan je na sledećoj slici:</w:t>
      </w:r>
    </w:p>
    <w:p w14:paraId="0127EF08" w14:textId="766C4988" w:rsidR="001F154C" w:rsidRDefault="008D09DE" w:rsidP="003C15A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34DCB1C" wp14:editId="2F531CF4">
            <wp:extent cx="6086475" cy="45637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ak ekrana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885" w14:textId="77777777" w:rsidR="001F154C" w:rsidRDefault="001F154C" w:rsidP="0020422A">
      <w:pPr>
        <w:pStyle w:val="BodyText"/>
        <w:rPr>
          <w:lang w:val="sr-Latn-CS"/>
        </w:rPr>
      </w:pPr>
    </w:p>
    <w:p w14:paraId="3192F360" w14:textId="77777777" w:rsidR="001F154C" w:rsidRDefault="001F154C" w:rsidP="0020422A">
      <w:pPr>
        <w:pStyle w:val="BodyText"/>
        <w:rPr>
          <w:lang w:val="sr-Latn-CS"/>
        </w:rPr>
      </w:pPr>
    </w:p>
    <w:p w14:paraId="6D8F6F08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2A378D9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 xml:space="preserve">Odobravanje i odbijanje korisnika za volontiranje </w:t>
      </w:r>
      <w:r>
        <w:rPr>
          <w:lang w:val="sr-Latn-CS"/>
        </w:rPr>
        <w:t>je prikazan na sledećoj slici:</w:t>
      </w:r>
    </w:p>
    <w:p w14:paraId="445FE8E2" w14:textId="280C9C19" w:rsidR="00DA0634" w:rsidRDefault="008D09DE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06CD3BDC" wp14:editId="561EBBB8">
            <wp:extent cx="5943600" cy="469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mak ekrana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DF4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>Pretraga</w:t>
      </w:r>
      <w:r>
        <w:rPr>
          <w:lang w:val="sr-Latn-CS"/>
        </w:rPr>
        <w:t xml:space="preserve"> je prikazan na sledećoj slici:</w:t>
      </w:r>
    </w:p>
    <w:p w14:paraId="7F539170" w14:textId="08A2ED13" w:rsidR="00FC71D3" w:rsidRDefault="008D09DE" w:rsidP="00DA063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6D6D9F4E" wp14:editId="5E649EE4">
            <wp:extent cx="5943600" cy="4660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mak ekrana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1A0B" w14:textId="77777777" w:rsidR="00ED62BC" w:rsidRDefault="00ED62BC" w:rsidP="00DA0634">
      <w:pPr>
        <w:pStyle w:val="BodyText"/>
        <w:rPr>
          <w:lang w:val="sr-Latn-CS"/>
        </w:rPr>
      </w:pPr>
    </w:p>
    <w:p w14:paraId="25ADC7A7" w14:textId="77777777" w:rsidR="00DA0634" w:rsidRDefault="00DA0634" w:rsidP="006E5E1D">
      <w:pPr>
        <w:pStyle w:val="BodyText"/>
        <w:rPr>
          <w:lang w:val="sr-Latn-CS"/>
        </w:rPr>
      </w:pPr>
    </w:p>
    <w:p w14:paraId="16D1193B" w14:textId="66CE45AF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D3998">
        <w:rPr>
          <w:i/>
          <w:iCs/>
          <w:lang w:val="sr-Latn-CS"/>
        </w:rPr>
        <w:t>direktan</w:t>
      </w:r>
      <w:r w:rsidR="00E37B11">
        <w:rPr>
          <w:i/>
          <w:iCs/>
          <w:lang w:val="sr-Latn-CS"/>
        </w:rPr>
        <w:t xml:space="preserve"> </w:t>
      </w:r>
      <w:r w:rsidR="009D3998">
        <w:rPr>
          <w:i/>
          <w:iCs/>
          <w:lang w:val="sr-Latn-CS"/>
        </w:rPr>
        <w:t xml:space="preserve">poziv i poruka  </w:t>
      </w:r>
      <w:r>
        <w:rPr>
          <w:lang w:val="sr-Latn-CS"/>
        </w:rPr>
        <w:t>je prikazan na sledećoj slici:</w:t>
      </w:r>
    </w:p>
    <w:p w14:paraId="431C3591" w14:textId="5A2EA363" w:rsidR="009D3998" w:rsidRDefault="008D09DE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4A3EF929" wp14:editId="753F7C05">
            <wp:extent cx="5943600" cy="4664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mak ekrana (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A274" w14:textId="5E46D251" w:rsidR="00962138" w:rsidRDefault="00962138" w:rsidP="00ED62BC">
      <w:pPr>
        <w:pStyle w:val="BodyText"/>
        <w:rPr>
          <w:lang w:val="sr-Latn-CS"/>
        </w:rPr>
      </w:pPr>
    </w:p>
    <w:p w14:paraId="6089922A" w14:textId="76FC2B76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dodavanje slika i video snimaka </w:t>
      </w:r>
      <w:r>
        <w:rPr>
          <w:lang w:val="sr-Latn-CS"/>
        </w:rPr>
        <w:t>je prikazan na sledećoj slici:</w:t>
      </w:r>
    </w:p>
    <w:p w14:paraId="14479BAD" w14:textId="7F248EDA" w:rsidR="009D3998" w:rsidRDefault="008D09DE" w:rsidP="00ED62BC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889388F" wp14:editId="669BDEA0">
            <wp:extent cx="5943600" cy="4570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mak ekrana (3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5E6" w14:textId="0D346FF0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E6491">
        <w:rPr>
          <w:i/>
          <w:iCs/>
          <w:lang w:val="sr-Latn-CS"/>
        </w:rPr>
        <w:t>dodavanje obaveštenja i citata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2FB6F9C5" w14:textId="3DFC4C84" w:rsidR="006E6491" w:rsidRDefault="008D09DE" w:rsidP="009D3998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131043A4" wp14:editId="59567874">
            <wp:extent cx="5943600" cy="4593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mak ekrana (3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66C" w14:textId="3C7BFE4E" w:rsidR="006E6491" w:rsidRDefault="006E6491" w:rsidP="006E649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unos, prikaz i ažuriranje osnovnih podataka </w:t>
      </w:r>
      <w:r w:rsidR="0008020C">
        <w:rPr>
          <w:i/>
          <w:iCs/>
          <w:lang w:val="sr-Latn-CS"/>
        </w:rPr>
        <w:t>o humanitarnoj organizaciji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41A6C0F0" w14:textId="0AFA4737" w:rsidR="009D3998" w:rsidRDefault="008D09DE" w:rsidP="00623F12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E8ABBB5" wp14:editId="21922FEF">
            <wp:extent cx="5943600" cy="4655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mak ekrana (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3AEC" w14:textId="77777777"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14:paraId="401B3019" w14:textId="5E7FD914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3366F0">
        <w:rPr>
          <w:lang w:val="sr-Latn-CS"/>
        </w:rPr>
        <w:t>veb aplikacij</w:t>
      </w:r>
      <w:r>
        <w:rPr>
          <w:lang w:val="sr-Latn-CS"/>
        </w:rPr>
        <w:t xml:space="preserve">a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>:</w:t>
      </w:r>
    </w:p>
    <w:p w14:paraId="6E110A0B" w14:textId="77777777" w:rsidR="006E5E1D" w:rsidRPr="003372D3" w:rsidRDefault="00C47CB6" w:rsidP="006E5E1D">
      <w:pPr>
        <w:pStyle w:val="Heading2"/>
        <w:rPr>
          <w:lang w:val="sr-Latn-CS"/>
        </w:rPr>
      </w:pPr>
      <w:r>
        <w:rPr>
          <w:lang w:val="sr-Latn-CS"/>
        </w:rPr>
        <w:t>Korisnik</w:t>
      </w:r>
    </w:p>
    <w:p w14:paraId="1EBB3578" w14:textId="12274198" w:rsidR="00C47CB6" w:rsidRPr="00C47CB6" w:rsidRDefault="00C47CB6" w:rsidP="00C47CB6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6" w:name="_Toc163018892"/>
      <w:r w:rsidRPr="00C47CB6">
        <w:rPr>
          <w:rFonts w:ascii="Times New Roman" w:hAnsi="Times New Roman" w:cs="Times New Roman"/>
          <w:b w:val="0"/>
          <w:bCs w:val="0"/>
          <w:lang w:val="sr-Latn-CS"/>
        </w:rPr>
        <w:t>Korisnici - imaju pristup informacijama o akcijama. Oni nemaju pravo da unose, menjaju, brišu ili uređuju sadržaj aplikacije. Takođe, za njih će postojati mogućnost da se preko veb aplikacije prijave za volonteriranje, biće im omogućen pristup kontakt - podacima o volonterima organizacije, i moći će putem veb aplikacije da uplate novac za donacije, takođe biće</w:t>
      </w:r>
      <w:r w:rsidR="003366F0">
        <w:rPr>
          <w:rFonts w:ascii="Times New Roman" w:hAnsi="Times New Roman" w:cs="Times New Roman"/>
          <w:b w:val="0"/>
          <w:bCs w:val="0"/>
          <w:lang w:val="sr-Latn-CS"/>
        </w:rPr>
        <w:t xml:space="preserve"> im omo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t xml:space="preserve">gućeno slanje poruka organizaciji i mogu pretraživati akcije na osnovu naslova koje će akcije nositi ili datuma. Korisnik će imati mogućnost da 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lastRenderedPageBreak/>
        <w:t>dodaje komentare.</w:t>
      </w:r>
    </w:p>
    <w:bookmarkEnd w:id="6"/>
    <w:p w14:paraId="0EFEFE9C" w14:textId="77777777" w:rsidR="006E5E1D" w:rsidRPr="003372D3" w:rsidRDefault="00E9129A" w:rsidP="00C47CB6">
      <w:pPr>
        <w:pStyle w:val="Heading2"/>
        <w:rPr>
          <w:lang w:val="sr-Latn-CS"/>
        </w:rPr>
      </w:pPr>
      <w:r>
        <w:rPr>
          <w:lang w:val="sr-Latn-CS"/>
        </w:rPr>
        <w:t>Zaposleni u humanitarnoj organizaciji</w:t>
      </w:r>
    </w:p>
    <w:p w14:paraId="677A5B1F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bookmarkStart w:id="7" w:name="_Toc163018893"/>
      <w:r w:rsidRPr="00E9129A">
        <w:rPr>
          <w:rFonts w:ascii="Times New Roman" w:hAnsi="Times New Roman" w:cs="Times New Roman"/>
          <w:b w:val="0"/>
          <w:bCs w:val="0"/>
          <w:lang w:val="sr-Latn-CS"/>
        </w:rPr>
        <w:t xml:space="preserve">Zaposleni u humanitarnoj organizaciji - njihove privilegije su: </w:t>
      </w:r>
    </w:p>
    <w:p w14:paraId="5C0693C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teksta akcija i citata;</w:t>
      </w:r>
    </w:p>
    <w:p w14:paraId="0360C34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označivanje kada je akcija završena;</w:t>
      </w:r>
    </w:p>
    <w:p w14:paraId="3230C0F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slika i video snimaka akcija;</w:t>
      </w:r>
    </w:p>
    <w:p w14:paraId="13682185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odobravanje i odbijanje prijava za volontiranje.</w:t>
      </w:r>
    </w:p>
    <w:p w14:paraId="1CDAB7F8" w14:textId="77777777" w:rsidR="006E5E1D" w:rsidRPr="003372D3" w:rsidRDefault="006E5E1D" w:rsidP="006E5E1D">
      <w:pPr>
        <w:pStyle w:val="Heading2"/>
        <w:rPr>
          <w:lang w:val="sr-Latn-CS"/>
        </w:rPr>
      </w:pPr>
      <w:bookmarkStart w:id="8" w:name="_Toc163018895"/>
      <w:bookmarkEnd w:id="7"/>
      <w:r>
        <w:rPr>
          <w:lang w:val="sr-Latn-CS"/>
        </w:rPr>
        <w:t>Administrator</w:t>
      </w:r>
      <w:bookmarkEnd w:id="8"/>
    </w:p>
    <w:p w14:paraId="0DD077F8" w14:textId="255E2AF5" w:rsidR="00E9129A" w:rsidRPr="00E9129A" w:rsidRDefault="00E9129A" w:rsidP="00E9129A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" w:name="_Toc163018896"/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Administrator ima sledeće mogućnosti: da unosi, menja i briše, uređuje, dodavanje citata, prikazuje i prilagođava sadržaj aplikacije. Takođe ima i pristup svim informacijama i funkcijama kojima aplikacija raspolaže. Administrator ima mogućnost da prihvata ili odbij</w:t>
      </w:r>
      <w:r w:rsidR="003366F0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</w:t>
      </w:r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 xml:space="preserve"> korisnike koji su se prijavljivali za volontiranje.</w:t>
      </w:r>
    </w:p>
    <w:p w14:paraId="11971487" w14:textId="77777777" w:rsidR="00397DD2" w:rsidRDefault="006E5E1D" w:rsidP="00E9129A">
      <w:pPr>
        <w:pStyle w:val="Heading1"/>
        <w:rPr>
          <w:lang w:val="sr-Latn-CS"/>
        </w:rPr>
      </w:pPr>
      <w:r>
        <w:rPr>
          <w:lang w:val="sr-Latn-CS"/>
        </w:rPr>
        <w:t>Opis slučajeva korišćenja</w:t>
      </w:r>
      <w:bookmarkEnd w:id="9"/>
    </w:p>
    <w:p w14:paraId="6BFB31B1" w14:textId="77777777" w:rsidR="00786068" w:rsidRPr="00E32F5B" w:rsidRDefault="00E32F5B" w:rsidP="00E32F5B">
      <w:pPr>
        <w:pStyle w:val="Heading2"/>
        <w:rPr>
          <w:lang w:val="sr-Latn-CS"/>
        </w:rPr>
      </w:pPr>
      <w:bookmarkStart w:id="10" w:name="_Toc16529"/>
      <w:bookmarkStart w:id="11" w:name="_Toc8579"/>
      <w:r>
        <w:rPr>
          <w:lang w:val="sr-Latn-CS"/>
        </w:rPr>
        <w:t xml:space="preserve">Pregled </w:t>
      </w:r>
      <w:proofErr w:type="spellStart"/>
      <w:r>
        <w:t>osnovnih</w:t>
      </w:r>
      <w:proofErr w:type="spellEnd"/>
      <w:r w:rsidRPr="00E32F5B">
        <w:rPr>
          <w:lang w:val="sr-Latn-CS"/>
        </w:rPr>
        <w:t xml:space="preserve"> </w:t>
      </w:r>
      <w:r>
        <w:rPr>
          <w:lang w:val="sr-Latn-BA"/>
        </w:rPr>
        <w:t xml:space="preserve">informacija o </w:t>
      </w:r>
      <w:bookmarkEnd w:id="10"/>
      <w:bookmarkEnd w:id="11"/>
      <w:r>
        <w:rPr>
          <w:lang w:val="sr-Latn-BA"/>
        </w:rPr>
        <w:t>humanitarnoj organizaciji</w:t>
      </w:r>
    </w:p>
    <w:p w14:paraId="1EAE4B6A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1F8FDB9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 xml:space="preserve">konkakt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>
        <w:rPr>
          <w:lang w:val="sr-Latn-CS"/>
        </w:rPr>
        <w:t>.</w:t>
      </w:r>
    </w:p>
    <w:p w14:paraId="6CE78DD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0A39391D" w14:textId="77777777" w:rsidR="000366F2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 xml:space="preserve"> </w:t>
      </w:r>
      <w:r>
        <w:rPr>
          <w:lang w:val="sr-Latn-CS"/>
        </w:rPr>
        <w:t>veb aplikacije</w:t>
      </w:r>
      <w:r w:rsidR="007E0B43">
        <w:rPr>
          <w:lang w:val="sr-Latn-CS"/>
        </w:rPr>
        <w:t xml:space="preserve">, </w:t>
      </w:r>
      <w:r>
        <w:rPr>
          <w:lang w:val="sr-Latn-CS"/>
        </w:rPr>
        <w:t xml:space="preserve">Zaposleni u humanitarnoj organizaciji, </w:t>
      </w:r>
      <w:r w:rsidR="007E0B43">
        <w:rPr>
          <w:lang w:val="sr-Latn-CS"/>
        </w:rPr>
        <w:t>Administrator.</w:t>
      </w:r>
    </w:p>
    <w:p w14:paraId="5050D671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483F7CC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A29BF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745F2A6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17AB2AF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5B25980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4C45FDB7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232B20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443A35B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82B1462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B9ACD8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928D1FB" w14:textId="77777777" w:rsidR="00E32F5B" w:rsidRDefault="00E32F5B" w:rsidP="00E32F5B">
      <w:pPr>
        <w:pStyle w:val="Heading2"/>
        <w:rPr>
          <w:lang w:val="sr-Latn-CS"/>
        </w:rPr>
      </w:pPr>
      <w:bookmarkStart w:id="12" w:name="_Toc9105"/>
      <w:bookmarkStart w:id="13" w:name="_Toc23215"/>
      <w:r>
        <w:rPr>
          <w:lang w:val="sr-Latn-CS"/>
        </w:rPr>
        <w:t xml:space="preserve">Pregled </w:t>
      </w:r>
      <w:proofErr w:type="spellStart"/>
      <w:r>
        <w:t>citata</w:t>
      </w:r>
      <w:bookmarkEnd w:id="12"/>
      <w:bookmarkEnd w:id="13"/>
      <w:proofErr w:type="spellEnd"/>
    </w:p>
    <w:p w14:paraId="1E0C59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C81E79" w14:textId="77777777" w:rsidR="003B3BC4" w:rsidRPr="00CF30F3" w:rsidRDefault="003B3BC4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 xml:space="preserve">sa </w:t>
      </w:r>
      <w:proofErr w:type="spellStart"/>
      <w:r>
        <w:t>va</w:t>
      </w:r>
      <w:proofErr w:type="spellEnd"/>
      <w:r>
        <w:rPr>
          <w:lang w:val="sr-Latn-BA"/>
        </w:rPr>
        <w:t>ž</w:t>
      </w:r>
      <w:proofErr w:type="spellStart"/>
      <w:r>
        <w:t>nim</w:t>
      </w:r>
      <w:proofErr w:type="spellEnd"/>
      <w:r w:rsidRPr="003B3BC4">
        <w:rPr>
          <w:lang w:val="sr-Latn-CS"/>
        </w:rPr>
        <w:t xml:space="preserve"> </w:t>
      </w:r>
      <w:proofErr w:type="spellStart"/>
      <w:r>
        <w:t>citatima</w:t>
      </w:r>
      <w:proofErr w:type="spellEnd"/>
      <w:r w:rsidRPr="003B3BC4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proofErr w:type="spellStart"/>
      <w:r>
        <w:t>bitnosti</w:t>
      </w:r>
      <w:proofErr w:type="spellEnd"/>
      <w:r w:rsidR="00CF30F3" w:rsidRPr="00CF30F3">
        <w:rPr>
          <w:lang w:val="sr-Latn-CS"/>
        </w:rPr>
        <w:t xml:space="preserve"> </w:t>
      </w:r>
      <w:proofErr w:type="spellStart"/>
      <w:r w:rsidR="00CF30F3">
        <w:t>doniranja</w:t>
      </w:r>
      <w:proofErr w:type="spellEnd"/>
      <w:r w:rsidR="00CF30F3" w:rsidRPr="00CF30F3">
        <w:rPr>
          <w:lang w:val="sr-Latn-CS"/>
        </w:rPr>
        <w:t>.</w:t>
      </w:r>
    </w:p>
    <w:p w14:paraId="4A45F3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4C28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DF73C7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0D7541C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276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24A40BB" w14:textId="77777777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5A23368" w14:textId="77777777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citate.</w:t>
      </w:r>
    </w:p>
    <w:p w14:paraId="3A9ADE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5F0CB0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769F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D55406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E9129A">
        <w:rPr>
          <w:lang w:val="sr-Latn-CS"/>
        </w:rPr>
        <w:t>veb aplikacija</w:t>
      </w:r>
      <w:r>
        <w:rPr>
          <w:lang w:val="sr-Latn-CS"/>
        </w:rPr>
        <w:t>a</w:t>
      </w:r>
      <w:r w:rsidR="00932297">
        <w:rPr>
          <w:lang w:val="sr-Latn-CS"/>
        </w:rPr>
        <w:t>.</w:t>
      </w:r>
    </w:p>
    <w:p w14:paraId="1B0540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3968AEC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315C4665" w14:textId="77777777" w:rsidR="002812AF" w:rsidRDefault="002812AF" w:rsidP="002812AF">
      <w:pPr>
        <w:pStyle w:val="Heading2"/>
        <w:rPr>
          <w:lang w:val="sr-Latn-CS"/>
        </w:rPr>
      </w:pPr>
      <w:bookmarkStart w:id="14" w:name="_Toc31255"/>
      <w:bookmarkStart w:id="15" w:name="_Toc11846"/>
      <w:r>
        <w:rPr>
          <w:lang w:val="sr-Latn-CS"/>
        </w:rPr>
        <w:t xml:space="preserve">Pregled </w:t>
      </w:r>
      <w:r>
        <w:rPr>
          <w:lang w:val="sr-Latn-BA"/>
        </w:rPr>
        <w:t>obaveštenja</w:t>
      </w:r>
      <w:bookmarkEnd w:id="14"/>
      <w:bookmarkEnd w:id="15"/>
    </w:p>
    <w:p w14:paraId="3C054F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BB8448" w14:textId="77777777" w:rsidR="002812AF" w:rsidRDefault="002812AF" w:rsidP="002812AF">
      <w:pPr>
        <w:pStyle w:val="BodyText"/>
        <w:rPr>
          <w:lang w:val="sr-Latn-BA"/>
        </w:rPr>
      </w:pPr>
      <w:r>
        <w:rPr>
          <w:lang w:val="sr-Latn-CS"/>
        </w:rPr>
        <w:t xml:space="preserve">Prikaz stranice sa </w:t>
      </w:r>
      <w:r>
        <w:rPr>
          <w:lang w:val="sr-Latn-BA"/>
        </w:rPr>
        <w:t>obaveštenjima koje postavljaju administratori ili zaposleni u humanitarnoj organizacija.</w:t>
      </w:r>
    </w:p>
    <w:p w14:paraId="5ECE9F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CC363F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3049EE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3E1010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AFAF7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E855A0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429DFC1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obaveštenja.</w:t>
      </w:r>
    </w:p>
    <w:p w14:paraId="55798FB5" w14:textId="77777777" w:rsidR="007E0B43" w:rsidRPr="007E0B43" w:rsidRDefault="007E0B43" w:rsidP="002812AF">
      <w:pPr>
        <w:pStyle w:val="BodyText"/>
        <w:keepNext/>
        <w:tabs>
          <w:tab w:val="center" w:pos="504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  <w:r w:rsidR="002812AF">
        <w:rPr>
          <w:b/>
          <w:bCs/>
          <w:lang w:val="sr-Latn-CS"/>
        </w:rPr>
        <w:tab/>
      </w:r>
    </w:p>
    <w:p w14:paraId="338AED1E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B773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E96D73" w14:textId="473CD05C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943210">
        <w:rPr>
          <w:lang w:val="sr-Latn-CS"/>
        </w:rPr>
        <w:t xml:space="preserve"> sa spiskom obaveštenja organizacije</w:t>
      </w:r>
      <w:r>
        <w:rPr>
          <w:lang w:val="sr-Latn-CS"/>
        </w:rPr>
        <w:t>.</w:t>
      </w:r>
    </w:p>
    <w:p w14:paraId="1918CBF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756825F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7CD47211" w14:textId="77777777" w:rsidR="00786068" w:rsidRPr="003372D3" w:rsidRDefault="00786068" w:rsidP="002812AF">
      <w:pPr>
        <w:pStyle w:val="Heading2"/>
        <w:rPr>
          <w:lang w:val="sr-Latn-CS"/>
        </w:rPr>
      </w:pPr>
      <w:bookmarkStart w:id="16" w:name="_Toc163018900"/>
      <w:r>
        <w:rPr>
          <w:lang w:val="sr-Latn-CS"/>
        </w:rPr>
        <w:t xml:space="preserve">Pregled podataka o </w:t>
      </w:r>
      <w:bookmarkEnd w:id="16"/>
      <w:r w:rsidR="002812AF">
        <w:rPr>
          <w:lang w:val="sr-Latn-CS"/>
        </w:rPr>
        <w:t>zaposlenim u humanitarnoj organizaciji</w:t>
      </w:r>
    </w:p>
    <w:p w14:paraId="7D28E4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4C63857" w14:textId="77777777" w:rsidR="007E0B43" w:rsidRDefault="0025395B" w:rsidP="002812AF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2812AF">
        <w:rPr>
          <w:lang w:val="sr-Latn-CS"/>
        </w:rPr>
        <w:t>zaposlenim u humanitarnoj organizaciji.</w:t>
      </w:r>
    </w:p>
    <w:p w14:paraId="636C18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4FB9218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022076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6016BF" w14:textId="77777777" w:rsidR="007E0B43" w:rsidRDefault="0025395B" w:rsidP="00CE3895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spiskom </w:t>
      </w:r>
      <w:r w:rsidR="00CE3895">
        <w:rPr>
          <w:lang w:val="sr-Latn-CS"/>
        </w:rPr>
        <w:t>zaposlenih u humanitarnoj organizaciji.</w:t>
      </w:r>
    </w:p>
    <w:p w14:paraId="2B5559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045987F6" w14:textId="77777777" w:rsidR="007E0B43" w:rsidRDefault="0025395B" w:rsidP="00CE389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CE3895">
        <w:rPr>
          <w:lang w:val="sr-Latn-CS"/>
        </w:rPr>
        <w:t>zaposlenom sa spiska</w:t>
      </w:r>
      <w:r>
        <w:rPr>
          <w:lang w:val="sr-Latn-CS"/>
        </w:rPr>
        <w:t>.</w:t>
      </w:r>
    </w:p>
    <w:p w14:paraId="79C1A701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</w:t>
      </w:r>
      <w:r w:rsidR="00CE3895">
        <w:rPr>
          <w:lang w:val="sr-Latn-CS"/>
        </w:rPr>
        <w:t>anica sa informacijama o tom zaposlenom</w:t>
      </w:r>
      <w:r>
        <w:rPr>
          <w:lang w:val="sr-Latn-CS"/>
        </w:rPr>
        <w:t>.</w:t>
      </w:r>
    </w:p>
    <w:p w14:paraId="1530CB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0A034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72B94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FC35E9" w14:textId="77777777" w:rsidR="007E0B43" w:rsidRDefault="0025395B" w:rsidP="00C05879">
      <w:pPr>
        <w:pStyle w:val="BodyText"/>
        <w:rPr>
          <w:lang w:val="sr-Latn-CS"/>
        </w:rPr>
      </w:pPr>
      <w:r>
        <w:rPr>
          <w:lang w:val="sr-Latn-CS"/>
        </w:rPr>
        <w:t>Tekuća stranica je stranic</w:t>
      </w:r>
      <w:r w:rsidR="00C05879">
        <w:rPr>
          <w:lang w:val="sr-Latn-CS"/>
        </w:rPr>
        <w:t>a sa podacima o izabranom zaposlenom.</w:t>
      </w:r>
    </w:p>
    <w:p w14:paraId="2FAD1D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F4A4E98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00B5F078" w14:textId="307CF1E3" w:rsidR="00C05879" w:rsidRDefault="00C05879" w:rsidP="00C05879">
      <w:pPr>
        <w:pStyle w:val="Heading2"/>
        <w:rPr>
          <w:lang w:val="sr-Latn-CS"/>
        </w:rPr>
      </w:pPr>
      <w:bookmarkStart w:id="17" w:name="_Toc4836"/>
      <w:bookmarkStart w:id="18" w:name="_Toc31934"/>
      <w:r>
        <w:rPr>
          <w:lang w:val="sr-Latn-CS"/>
        </w:rPr>
        <w:t>Prijavljivanje</w:t>
      </w:r>
      <w:r>
        <w:t>/</w:t>
      </w:r>
      <w:proofErr w:type="spellStart"/>
      <w:r>
        <w:t>logova</w:t>
      </w:r>
      <w:bookmarkEnd w:id="17"/>
      <w:bookmarkEnd w:id="18"/>
      <w:proofErr w:type="spellEnd"/>
    </w:p>
    <w:p w14:paraId="5ED6D7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163445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proofErr w:type="spellStart"/>
      <w:r>
        <w:t>aplikaciju</w:t>
      </w:r>
      <w:proofErr w:type="spellEnd"/>
      <w:r w:rsidRPr="00C05879">
        <w:rPr>
          <w:lang w:val="sr-Latn-CS"/>
        </w:rPr>
        <w:t xml:space="preserve"> </w:t>
      </w:r>
      <w:r>
        <w:rPr>
          <w:lang w:val="sr-Latn-CS"/>
        </w:rPr>
        <w:t>u cilju pristupa specifičnim funkcijama koje zahtevaju autorizaciju.</w:t>
      </w:r>
    </w:p>
    <w:p w14:paraId="35E0408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17CEC2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6763DB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DFA407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2AA4A91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F6A2DB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55D26F71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050A319F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731E65F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03BBB2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3E88C1EE" w14:textId="77777777" w:rsidR="00C05879" w:rsidRP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F84A8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F4C4BB6" w14:textId="77777777" w:rsidR="007E0B43" w:rsidRDefault="00C05879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D0168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A0EDE61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proofErr w:type="spellStart"/>
      <w:r>
        <w:t>aplikaciji</w:t>
      </w:r>
      <w:proofErr w:type="spellEnd"/>
      <w:r w:rsidRPr="00C05879">
        <w:rPr>
          <w:lang w:val="sr-Latn-CS"/>
        </w:rPr>
        <w:t xml:space="preserve"> </w:t>
      </w:r>
      <w:r>
        <w:rPr>
          <w:lang w:val="sr-Latn-CS"/>
        </w:rPr>
        <w:t>i ima pristup specifičnim opcijama u skladu sa svojim privilegijama.</w:t>
      </w:r>
    </w:p>
    <w:p w14:paraId="57761A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8E1F7EF" w14:textId="77777777" w:rsidR="007E0B43" w:rsidRDefault="00A004A3" w:rsidP="007E0B43">
      <w:pPr>
        <w:pStyle w:val="BodyText"/>
        <w:rPr>
          <w:lang w:val="sr-Latn-CS"/>
        </w:rPr>
      </w:pPr>
      <w:r>
        <w:rPr>
          <w:noProof/>
          <w:highlight w:val="yellow"/>
          <w:lang w:eastAsia="en-US"/>
        </w:rPr>
        <w:drawing>
          <wp:inline distT="0" distB="0" distL="0" distR="0" wp14:anchorId="649E0949" wp14:editId="1DD72431">
            <wp:extent cx="4062730" cy="4961890"/>
            <wp:effectExtent l="0" t="0" r="0" b="0"/>
            <wp:docPr id="4" name="Slika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6836" w14:textId="77777777" w:rsidR="00C05879" w:rsidRDefault="00C05879" w:rsidP="00C05879">
      <w:pPr>
        <w:pStyle w:val="Heading2"/>
        <w:rPr>
          <w:lang w:val="sr-Latn-CS"/>
        </w:rPr>
      </w:pPr>
      <w:bookmarkStart w:id="19" w:name="_Toc7335"/>
      <w:bookmarkStart w:id="20" w:name="_Toc16758"/>
      <w:r>
        <w:rPr>
          <w:lang w:val="sr-Latn-CS"/>
        </w:rPr>
        <w:t xml:space="preserve">Dodavanje </w:t>
      </w:r>
      <w:bookmarkEnd w:id="19"/>
      <w:bookmarkEnd w:id="20"/>
      <w:r>
        <w:rPr>
          <w:lang w:val="sr-Latn-BA"/>
        </w:rPr>
        <w:t>komentara</w:t>
      </w:r>
    </w:p>
    <w:p w14:paraId="2B37B8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9BF1A3" w14:textId="77777777" w:rsidR="002E28D1" w:rsidRDefault="002E28D1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Dodavanje komentara od strane korisnika biće omogućeno; gde će korisnici moći napisati sugestije. </w:t>
      </w:r>
    </w:p>
    <w:p w14:paraId="6091AE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FEC4F08" w14:textId="77777777" w:rsidR="007E0B43" w:rsidRDefault="009A457E" w:rsidP="002E28D1">
      <w:pPr>
        <w:pStyle w:val="BodyText"/>
        <w:rPr>
          <w:lang w:val="sr-Latn-CS"/>
        </w:rPr>
      </w:pPr>
      <w:r>
        <w:rPr>
          <w:lang w:val="sr-Latn-CS"/>
        </w:rPr>
        <w:t>Korisnici.</w:t>
      </w:r>
    </w:p>
    <w:p w14:paraId="37A0CE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139B1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31F1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D13A976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3B3BC4">
        <w:rPr>
          <w:lang w:val="sr-Latn-BA"/>
        </w:rPr>
        <w:t>za dodavanje komentara</w:t>
      </w:r>
      <w:r>
        <w:rPr>
          <w:lang w:val="sr-Latn-CS"/>
        </w:rPr>
        <w:t>.</w:t>
      </w:r>
    </w:p>
    <w:p w14:paraId="765910D8" w14:textId="77777777" w:rsidR="002E28D1" w:rsidRDefault="002E28D1" w:rsidP="00032FD1">
      <w:pPr>
        <w:pStyle w:val="BodyText"/>
        <w:numPr>
          <w:ilvl w:val="0"/>
          <w:numId w:val="20"/>
        </w:numPr>
        <w:tabs>
          <w:tab w:val="left" w:pos="1440"/>
        </w:tabs>
        <w:ind w:right="4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komentara.</w:t>
      </w:r>
    </w:p>
    <w:p w14:paraId="51E82DC5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330CFC8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2A0171B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lastRenderedPageBreak/>
        <w:t xml:space="preserve">Osvežava se stranica sa </w:t>
      </w:r>
      <w:r w:rsidR="003B3BC4">
        <w:rPr>
          <w:lang w:val="sr-Latn-BA"/>
        </w:rPr>
        <w:t>komentarom</w:t>
      </w:r>
      <w:r>
        <w:rPr>
          <w:lang w:val="sr-Latn-CS"/>
        </w:rPr>
        <w:t>.</w:t>
      </w:r>
    </w:p>
    <w:p w14:paraId="22A32C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EBD4E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532E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349819" w14:textId="77777777" w:rsidR="003B3BC4" w:rsidRDefault="003B3BC4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Novi komentar</w:t>
      </w:r>
      <w:r>
        <w:rPr>
          <w:lang w:val="sr-Latn-BA"/>
        </w:rPr>
        <w:t xml:space="preserve"> </w:t>
      </w:r>
      <w:r>
        <w:rPr>
          <w:lang w:val="sr-Latn-CS"/>
        </w:rPr>
        <w:t>je dodat.</w:t>
      </w:r>
    </w:p>
    <w:p w14:paraId="10BBBA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F225F3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0A68EC1" w14:textId="77777777" w:rsidR="003B3BC4" w:rsidRDefault="003B3BC4" w:rsidP="003B3BC4">
      <w:pPr>
        <w:pStyle w:val="Heading2"/>
        <w:rPr>
          <w:lang w:val="sr-Latn-CS"/>
        </w:rPr>
      </w:pPr>
      <w:bookmarkStart w:id="21" w:name="_Toc21003"/>
      <w:bookmarkStart w:id="22" w:name="_Toc7401"/>
      <w:r>
        <w:rPr>
          <w:lang w:val="sr-Latn-CS"/>
        </w:rPr>
        <w:t xml:space="preserve">Dodavanje </w:t>
      </w:r>
      <w:r>
        <w:rPr>
          <w:lang w:val="sr-Latn-BA"/>
        </w:rPr>
        <w:t>obaveštenja</w:t>
      </w:r>
      <w:bookmarkEnd w:id="21"/>
      <w:bookmarkEnd w:id="22"/>
    </w:p>
    <w:p w14:paraId="50BF53C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FE1F68" w14:textId="77777777" w:rsidR="003B3BC4" w:rsidRDefault="003B3BC4" w:rsidP="003B3BC4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>
        <w:rPr>
          <w:lang w:val="sr-Latn-BA"/>
        </w:rPr>
        <w:t xml:space="preserve">og obaveštenja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6E07CD5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5E8144" w14:textId="77777777" w:rsidR="00DD4C2E" w:rsidRDefault="00E32F5B" w:rsidP="00DD4C2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091D9C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5BA8F7" w14:textId="77777777" w:rsidR="00CF30F3" w:rsidRDefault="00CF30F3" w:rsidP="00CF30F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56DDC2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2A2B402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56E0784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7C734DE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unosi tražene podatke o obaveštenju</w:t>
      </w:r>
      <w:r>
        <w:rPr>
          <w:lang w:val="sr-Latn-CS"/>
        </w:rPr>
        <w:t>.</w:t>
      </w:r>
    </w:p>
    <w:p w14:paraId="6E80786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97C70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46BB5FFD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D5E3DD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4376F4D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59AA0A3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11553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BFF348A" w14:textId="77777777" w:rsidR="00CF30F3" w:rsidRDefault="00CF30F3" w:rsidP="00CF30F3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proofErr w:type="spellStart"/>
      <w:r>
        <w:rPr>
          <w:i/>
          <w:iCs/>
        </w:rPr>
        <w:t>Podaci</w:t>
      </w:r>
      <w:proofErr w:type="spellEnd"/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proofErr w:type="spellStart"/>
      <w:r>
        <w:rPr>
          <w:i/>
          <w:iCs/>
        </w:rPr>
        <w:t>nisu</w:t>
      </w:r>
      <w:proofErr w:type="spellEnd"/>
      <w:r w:rsidRPr="00CF30F3">
        <w:rPr>
          <w:i/>
          <w:iCs/>
          <w:lang w:val="sr-Latn-CS"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88F5AE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E9E9E9E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637D976" w14:textId="77777777" w:rsidR="00CF30F3" w:rsidRDefault="00CF30F3" w:rsidP="00CF30F3">
      <w:pPr>
        <w:pStyle w:val="Heading2"/>
        <w:rPr>
          <w:lang w:val="sr-Latn-CS"/>
        </w:rPr>
      </w:pPr>
      <w:bookmarkStart w:id="23" w:name="_Toc30495"/>
      <w:bookmarkStart w:id="24" w:name="_Toc19016"/>
      <w:r>
        <w:rPr>
          <w:lang w:val="sr-Latn-BA"/>
        </w:rPr>
        <w:t xml:space="preserve">Odobravanje </w:t>
      </w:r>
      <w:bookmarkEnd w:id="23"/>
      <w:bookmarkEnd w:id="24"/>
      <w:r>
        <w:rPr>
          <w:lang w:val="sr-Latn-BA"/>
        </w:rPr>
        <w:t>korisnika za volontiranje</w:t>
      </w:r>
    </w:p>
    <w:p w14:paraId="779E30F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C9A7A3" w14:textId="77777777" w:rsidR="00CF30F3" w:rsidRDefault="00CF30F3" w:rsidP="00CF30F3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odobrava korisnika za volontiranje.</w:t>
      </w:r>
    </w:p>
    <w:p w14:paraId="7530D0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CB54EF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02A2C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AA1EAB4" w14:textId="77777777" w:rsidR="007E0B43" w:rsidRPr="00CF30F3" w:rsidRDefault="00CF30F3" w:rsidP="00CF30F3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70B5D9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7738F7" w14:textId="77777777" w:rsidR="00CF30F3" w:rsidRDefault="00CF30F3" w:rsidP="009A457E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 xml:space="preserve">Administrator </w:t>
      </w:r>
      <w:r w:rsidR="009A457E">
        <w:rPr>
          <w:lang w:val="sr-Latn-BA"/>
        </w:rPr>
        <w:t xml:space="preserve">ili zaposleni u humanitarnoj organizaciji </w:t>
      </w:r>
      <w:r>
        <w:rPr>
          <w:lang w:val="sr-Latn-BA"/>
        </w:rPr>
        <w:t>je na stranici gde mu se prikazuju svi pristigli zahtevi za</w:t>
      </w:r>
      <w:r w:rsidR="009A457E">
        <w:rPr>
          <w:lang w:val="sr-Latn-BA"/>
        </w:rPr>
        <w:t xml:space="preserve"> volontiranje</w:t>
      </w:r>
      <w:r>
        <w:rPr>
          <w:lang w:val="sr-Latn-BA"/>
        </w:rPr>
        <w:t>.</w:t>
      </w:r>
    </w:p>
    <w:p w14:paraId="77D10E9B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Administrator ili zaposleni u humanitarnoj organizaciji klikne na dugme “Odobri”</w:t>
      </w:r>
      <w:r w:rsidR="009A457E">
        <w:rPr>
          <w:lang w:val="sr-Latn-BA"/>
        </w:rPr>
        <w:t>.</w:t>
      </w:r>
    </w:p>
    <w:p w14:paraId="2A2A36F6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Korisniku se od strane aplikacije šalje automatski mejl sa novim korisničkim imenom koji će koristiti za logovanje na sajtu</w:t>
      </w:r>
    </w:p>
    <w:p w14:paraId="308B4F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B762DC1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624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7E7E4C" w14:textId="77777777" w:rsidR="009A457E" w:rsidRDefault="009A457E" w:rsidP="009A457E">
      <w:pPr>
        <w:pStyle w:val="BodyText"/>
        <w:rPr>
          <w:lang w:val="sr-Latn-CS"/>
        </w:rPr>
      </w:pPr>
      <w:r>
        <w:rPr>
          <w:lang w:val="sr-Latn-CS"/>
        </w:rPr>
        <w:t>Nov</w:t>
      </w:r>
      <w:r>
        <w:rPr>
          <w:lang w:val="sr-Latn-BA"/>
        </w:rPr>
        <w:t xml:space="preserve">i korisnik </w:t>
      </w:r>
      <w:r>
        <w:rPr>
          <w:lang w:val="sr-Latn-CS"/>
        </w:rPr>
        <w:t xml:space="preserve">je </w:t>
      </w:r>
      <w:r>
        <w:rPr>
          <w:lang w:val="sr-Latn-BA"/>
        </w:rPr>
        <w:t>registrovan i ima novo korisničko ime</w:t>
      </w:r>
      <w:r>
        <w:rPr>
          <w:lang w:val="sr-Latn-CS"/>
        </w:rPr>
        <w:t>.</w:t>
      </w:r>
    </w:p>
    <w:p w14:paraId="12C021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FDD5012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855AEE3" w14:textId="77777777" w:rsidR="009A457E" w:rsidRDefault="009A457E" w:rsidP="009A457E">
      <w:pPr>
        <w:pStyle w:val="Heading2"/>
        <w:rPr>
          <w:lang w:val="sr-Latn-CS"/>
        </w:rPr>
      </w:pPr>
      <w:bookmarkStart w:id="25" w:name="_Toc2028"/>
      <w:bookmarkStart w:id="26" w:name="_Toc1340"/>
      <w:r>
        <w:rPr>
          <w:lang w:val="sr-Latn-BA"/>
        </w:rPr>
        <w:t xml:space="preserve">Odbijanje </w:t>
      </w:r>
      <w:bookmarkEnd w:id="25"/>
      <w:bookmarkEnd w:id="26"/>
      <w:r>
        <w:rPr>
          <w:lang w:val="sr-Latn-BA"/>
        </w:rPr>
        <w:t>korisnika za volontiranje</w:t>
      </w:r>
    </w:p>
    <w:p w14:paraId="2A23071E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D4DCC6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odbijanje korisnika za volontiranje.</w:t>
      </w:r>
    </w:p>
    <w:p w14:paraId="2D2647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8C6D70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64F33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7509AE" w14:textId="77777777" w:rsidR="009A457E" w:rsidRPr="00CF30F3" w:rsidRDefault="009A457E" w:rsidP="009A457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600148AD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4E076A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1. Administrator je na stranici gde mu se prikazuju svi pristigli zahtevi za registraciju.</w:t>
      </w:r>
    </w:p>
    <w:p w14:paraId="487F3CEE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2. Administrator klikne na dugme “Odbij”</w:t>
      </w:r>
    </w:p>
    <w:p w14:paraId="545164FB" w14:textId="77777777" w:rsidR="009A457E" w:rsidRP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3. Korisniku se od strane aplikacije šalje automatski mejl koji mu javlja da nije odobrena njegova registracija na aplikaciji</w:t>
      </w:r>
    </w:p>
    <w:p w14:paraId="519BC7F3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60529C27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3D6D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8E0A68" w14:textId="77777777" w:rsidR="009A457E" w:rsidRDefault="009A457E" w:rsidP="009A457E">
      <w:pPr>
        <w:pStyle w:val="BodyText"/>
        <w:rPr>
          <w:lang w:val="sr-Latn-BA"/>
        </w:rPr>
      </w:pPr>
      <w:r>
        <w:rPr>
          <w:lang w:val="sr-Latn-CS"/>
        </w:rPr>
        <w:t>Nov</w:t>
      </w:r>
      <w:r>
        <w:rPr>
          <w:lang w:val="sr-Latn-BA"/>
        </w:rPr>
        <w:t>i korisnik nije registrovan na sajtu.</w:t>
      </w:r>
    </w:p>
    <w:p w14:paraId="5331FA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F629A65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C9F580" w14:textId="77777777" w:rsidR="009A457E" w:rsidRDefault="009A457E" w:rsidP="009A457E">
      <w:pPr>
        <w:pStyle w:val="Heading2"/>
        <w:rPr>
          <w:lang w:val="sr-Latn-CS"/>
        </w:rPr>
      </w:pPr>
      <w:bookmarkStart w:id="27" w:name="_Toc15303"/>
      <w:bookmarkStart w:id="28" w:name="_Toc27044"/>
      <w:r>
        <w:rPr>
          <w:lang w:val="sr-Latn-CS"/>
        </w:rPr>
        <w:lastRenderedPageBreak/>
        <w:t xml:space="preserve">Ažuriranje podataka o </w:t>
      </w:r>
      <w:r>
        <w:rPr>
          <w:lang w:val="sr-Latn-BA"/>
        </w:rPr>
        <w:t>korisniku aplikacije</w:t>
      </w:r>
      <w:bookmarkEnd w:id="27"/>
      <w:bookmarkEnd w:id="28"/>
      <w:r>
        <w:rPr>
          <w:lang w:val="sr-Latn-BA"/>
        </w:rPr>
        <w:t xml:space="preserve"> </w:t>
      </w:r>
    </w:p>
    <w:p w14:paraId="12DBFD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87B57D" w14:textId="77777777" w:rsidR="009A457E" w:rsidRDefault="009A457E" w:rsidP="002C12A7">
      <w:pPr>
        <w:pStyle w:val="BodyText"/>
        <w:keepNext/>
        <w:rPr>
          <w:lang w:val="sr-Latn-BA"/>
        </w:rPr>
      </w:pPr>
      <w:r>
        <w:rPr>
          <w:lang w:val="sr-Latn-CS"/>
        </w:rPr>
        <w:t xml:space="preserve">Ažuriranje podataka o </w:t>
      </w:r>
      <w:r>
        <w:rPr>
          <w:lang w:val="sr-Latn-BA"/>
        </w:rPr>
        <w:t xml:space="preserve">bilo kom registrovanom korisniku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1D4A47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97010C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D0FF7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BA1E3" w14:textId="77777777" w:rsidR="00141F5C" w:rsidRDefault="00141F5C" w:rsidP="00141F5C">
      <w:pPr>
        <w:pStyle w:val="BodyText"/>
        <w:rPr>
          <w:lang w:val="sr-Latn-BA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je prijavljen na portal</w:t>
      </w:r>
      <w:r>
        <w:rPr>
          <w:lang w:val="sr-Latn-BA"/>
        </w:rPr>
        <w:t>, korisnik postoji u bazi.</w:t>
      </w:r>
    </w:p>
    <w:p w14:paraId="1FCE88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54033A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podataka o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1F0CB52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458EF814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</w:t>
      </w:r>
      <w:r>
        <w:rPr>
          <w:lang w:val="sr-Latn-BA"/>
        </w:rPr>
        <w:t xml:space="preserve">željenog korisnika </w:t>
      </w:r>
      <w:r>
        <w:rPr>
          <w:lang w:val="sr-Latn-CS"/>
        </w:rPr>
        <w:t>iz spiska.</w:t>
      </w:r>
    </w:p>
    <w:p w14:paraId="18CFFFB8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7E91F14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izmena podataka.</w:t>
      </w:r>
    </w:p>
    <w:p w14:paraId="3FE172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46FC20A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17E0FB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provera podataka [izuzetak: podaci o </w:t>
      </w:r>
      <w:r>
        <w:rPr>
          <w:lang w:val="sr-Latn-BA"/>
        </w:rPr>
        <w:t xml:space="preserve">korisniku </w:t>
      </w:r>
      <w:r>
        <w:rPr>
          <w:lang w:val="sr-Latn-CS"/>
        </w:rPr>
        <w:t>nisu validni].</w:t>
      </w:r>
    </w:p>
    <w:p w14:paraId="6C2CF5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3DCE201" w14:textId="77777777" w:rsidR="00141F5C" w:rsidRP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1BD701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26638F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BA"/>
        </w:rPr>
        <w:t xml:space="preserve">korisniku </w:t>
      </w:r>
      <w:r>
        <w:rPr>
          <w:i/>
          <w:iCs/>
          <w:lang w:val="sr-Latn-CS"/>
        </w:rPr>
        <w:t>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BA"/>
        </w:rPr>
        <w:t>korisniku</w:t>
      </w:r>
      <w:r>
        <w:rPr>
          <w:lang w:val="sr-Latn-CS"/>
        </w:rPr>
        <w:t>.</w:t>
      </w:r>
    </w:p>
    <w:p w14:paraId="46A4D7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EE9C1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Podaci o</w:t>
      </w:r>
      <w:r>
        <w:rPr>
          <w:lang w:val="sr-Latn-BA"/>
        </w:rPr>
        <w:t xml:space="preserve"> korisniku</w:t>
      </w:r>
      <w:r>
        <w:rPr>
          <w:lang w:val="sr-Latn-CS"/>
        </w:rPr>
        <w:t xml:space="preserve"> su izmenjeni.</w:t>
      </w:r>
    </w:p>
    <w:p w14:paraId="28E7AE1F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B0FADD5" w14:textId="5234FF94" w:rsidR="00141F5C" w:rsidRPr="007E0B43" w:rsidRDefault="009350CA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eastAsia="en-US"/>
        </w:rPr>
        <w:t>…</w:t>
      </w:r>
    </w:p>
    <w:p w14:paraId="038CA4AA" w14:textId="77777777" w:rsidR="007E0B43" w:rsidRDefault="007E0B43" w:rsidP="007E0B43">
      <w:pPr>
        <w:pStyle w:val="BodyText"/>
        <w:rPr>
          <w:lang w:val="sr-Latn-CS"/>
        </w:rPr>
      </w:pPr>
    </w:p>
    <w:p w14:paraId="4595D0E5" w14:textId="17F80352" w:rsidR="00141F5C" w:rsidRDefault="000E75BA" w:rsidP="00141F5C">
      <w:pPr>
        <w:pStyle w:val="Heading2"/>
        <w:rPr>
          <w:lang w:val="sr-Latn-CS"/>
        </w:rPr>
      </w:pPr>
      <w:r>
        <w:rPr>
          <w:lang w:val="sr-Latn-CS"/>
        </w:rPr>
        <w:t>Pretraga</w:t>
      </w:r>
      <w:r w:rsidR="009600D2">
        <w:rPr>
          <w:lang w:val="sr-Latn-CS"/>
        </w:rPr>
        <w:t xml:space="preserve"> na osnovu datuma</w:t>
      </w:r>
    </w:p>
    <w:p w14:paraId="1F7BB1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FFF6CF5" w14:textId="35A137CA" w:rsidR="00AE7403" w:rsidRDefault="00AE7403" w:rsidP="00AE7403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sa spiskom svih humanitarnih akcija, </w:t>
      </w:r>
      <w:r>
        <w:rPr>
          <w:lang w:val="sr-Latn-BA"/>
        </w:rPr>
        <w:t>njihovim osnovnim informacijama i fotografijom, te mogućnost pretrage istih.</w:t>
      </w:r>
    </w:p>
    <w:p w14:paraId="7C3B997A" w14:textId="4503CF8A" w:rsidR="00AE7403" w:rsidRPr="007E0B43" w:rsidRDefault="007E0B43" w:rsidP="00AE740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B07FB2B" w14:textId="4BDCF034" w:rsidR="00AE7403" w:rsidRPr="00AE7403" w:rsidRDefault="00AE7403" w:rsidP="00AE740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12C88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908776" w14:textId="1F52ED4B" w:rsidR="00141F5C" w:rsidRDefault="00AE7403" w:rsidP="00AE7403">
      <w:pPr>
        <w:pStyle w:val="BodyText"/>
        <w:rPr>
          <w:lang w:val="sr-Latn-CS"/>
        </w:rPr>
      </w:pPr>
      <w:proofErr w:type="spellStart"/>
      <w:r>
        <w:t>Ukoliko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akciji</w:t>
      </w:r>
      <w:proofErr w:type="spellEnd"/>
      <w:r w:rsidRPr="00AE7403">
        <w:rPr>
          <w:lang w:val="sr-Latn-CS"/>
        </w:rPr>
        <w:t xml:space="preserve"> </w:t>
      </w:r>
      <w:proofErr w:type="spellStart"/>
      <w:proofErr w:type="gramStart"/>
      <w:r>
        <w:t>nema</w:t>
      </w:r>
      <w:proofErr w:type="spellEnd"/>
      <w:proofErr w:type="gramEnd"/>
      <w:r w:rsidRPr="00AE7403">
        <w:rPr>
          <w:lang w:val="sr-Latn-CS"/>
        </w:rPr>
        <w:t xml:space="preserve"> </w:t>
      </w:r>
      <w:r>
        <w:t>u</w:t>
      </w:r>
      <w:r w:rsidRPr="00AE7403">
        <w:rPr>
          <w:lang w:val="sr-Latn-CS"/>
        </w:rPr>
        <w:t xml:space="preserve"> </w:t>
      </w:r>
      <w:proofErr w:type="spellStart"/>
      <w:r>
        <w:t>bazi</w:t>
      </w:r>
      <w:proofErr w:type="spellEnd"/>
      <w:r w:rsidRPr="00AE7403">
        <w:rPr>
          <w:lang w:val="sr-Latn-CS"/>
        </w:rPr>
        <w:t xml:space="preserve">, </w:t>
      </w:r>
      <w:proofErr w:type="spellStart"/>
      <w:r>
        <w:t>prikazuje</w:t>
      </w:r>
      <w:proofErr w:type="spellEnd"/>
      <w:r w:rsidRPr="00AE7403">
        <w:rPr>
          <w:lang w:val="sr-Latn-CS"/>
        </w:rPr>
        <w:t xml:space="preserve"> </w:t>
      </w:r>
      <w:r>
        <w:t>se</w:t>
      </w:r>
      <w:r>
        <w:rPr>
          <w:lang w:val="sr-Latn-BA"/>
        </w:rPr>
        <w:t xml:space="preserve"> poruka da podaci o akciji ne postoje u bazi.</w:t>
      </w:r>
    </w:p>
    <w:p w14:paraId="47A99834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E485EC6" w14:textId="60879CD6" w:rsidR="00AE7403" w:rsidRP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</w:t>
      </w:r>
      <w:r>
        <w:rPr>
          <w:lang w:val="sr-Latn-BA"/>
        </w:rPr>
        <w:t xml:space="preserve"> opciju za prikaz </w:t>
      </w:r>
      <w:r w:rsidR="009600D2">
        <w:rPr>
          <w:lang w:val="sr-Latn-BA"/>
        </w:rPr>
        <w:t>humanitarnih akcija na osnovu datuma.</w:t>
      </w:r>
    </w:p>
    <w:p w14:paraId="587D34C2" w14:textId="600AD251" w:rsid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spiskom </w:t>
      </w:r>
      <w:r>
        <w:rPr>
          <w:lang w:val="sr-Latn-BA"/>
        </w:rPr>
        <w:t>humanitarnih akcija</w:t>
      </w:r>
      <w:r>
        <w:rPr>
          <w:lang w:val="sr-Latn-CS"/>
        </w:rPr>
        <w:t>.</w:t>
      </w:r>
    </w:p>
    <w:p w14:paraId="4C34E519" w14:textId="5143EE68" w:rsidR="00AE7403" w:rsidRDefault="00AE7403" w:rsidP="00AE7403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Korisnik pretražuje željenu akciju u search bar-u.</w:t>
      </w:r>
    </w:p>
    <w:p w14:paraId="140C431F" w14:textId="4D954CA5" w:rsidR="00AE7403" w:rsidRPr="00AE7403" w:rsidRDefault="00AE7403" w:rsidP="00AE74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željenom akcijom.</w:t>
      </w:r>
    </w:p>
    <w:p w14:paraId="0F043D2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0A9D8A8" w14:textId="77777777" w:rsidR="007E0B43" w:rsidRPr="009F61E4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E96B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815716" w14:textId="5FA0BF81" w:rsidR="00AE7403" w:rsidRDefault="00AE7403" w:rsidP="00AE7403">
      <w:pPr>
        <w:pStyle w:val="BodyText"/>
        <w:rPr>
          <w:lang w:val="sr-Latn-CS"/>
        </w:rPr>
      </w:pPr>
      <w:r>
        <w:rPr>
          <w:lang w:val="sr-Latn-CS"/>
        </w:rPr>
        <w:t>Tekuća stranica je stranica sa spiskom akcija.</w:t>
      </w:r>
    </w:p>
    <w:p w14:paraId="736AD793" w14:textId="5FF6CB9F" w:rsidR="007E0B43" w:rsidRPr="007E0B43" w:rsidRDefault="00AE7403" w:rsidP="00AE740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</w:t>
      </w:r>
      <w:r w:rsidR="007E0B43" w:rsidRPr="007E0B43">
        <w:rPr>
          <w:b/>
          <w:bCs/>
          <w:lang w:val="sr-Latn-CS"/>
        </w:rPr>
        <w:t>Dijagram sekvence:</w:t>
      </w:r>
    </w:p>
    <w:p w14:paraId="64DD08E7" w14:textId="77777777" w:rsidR="007E0B43" w:rsidRDefault="00E32F5B" w:rsidP="009F61E4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49CA173D" w14:textId="77777777" w:rsidR="009600D2" w:rsidRDefault="009600D2" w:rsidP="009F61E4">
      <w:pPr>
        <w:pStyle w:val="BodyText"/>
        <w:rPr>
          <w:lang w:val="sr-Latn-CS"/>
        </w:rPr>
      </w:pPr>
    </w:p>
    <w:p w14:paraId="43E09EBD" w14:textId="47BD9B19" w:rsidR="009600D2" w:rsidRDefault="009600D2" w:rsidP="009600D2">
      <w:pPr>
        <w:pStyle w:val="Heading2"/>
        <w:rPr>
          <w:lang w:val="sr-Latn-CS"/>
        </w:rPr>
      </w:pPr>
      <w:r>
        <w:rPr>
          <w:lang w:val="sr-Latn-CS"/>
        </w:rPr>
        <w:t>Pretraga na osnovu naslova koje sadrže</w:t>
      </w:r>
    </w:p>
    <w:p w14:paraId="1B369739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542207" w14:textId="77777777" w:rsidR="009600D2" w:rsidRDefault="009600D2" w:rsidP="009600D2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sa spiskom svih humanitarnih akcija, </w:t>
      </w:r>
      <w:r>
        <w:rPr>
          <w:lang w:val="sr-Latn-BA"/>
        </w:rPr>
        <w:t>njihovim osnovnim informacijama i fotografijom, te mogućnost pretrage istih.</w:t>
      </w:r>
    </w:p>
    <w:p w14:paraId="6EAA227C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FF9D4E1" w14:textId="77777777" w:rsidR="009600D2" w:rsidRPr="00AE7403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E686984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A4EC7C" w14:textId="77777777" w:rsidR="009600D2" w:rsidRDefault="009600D2" w:rsidP="009600D2">
      <w:pPr>
        <w:pStyle w:val="BodyText"/>
        <w:rPr>
          <w:lang w:val="sr-Latn-CS"/>
        </w:rPr>
      </w:pPr>
      <w:proofErr w:type="spellStart"/>
      <w:r>
        <w:t>Ukoliko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podataka</w:t>
      </w:r>
      <w:proofErr w:type="spellEnd"/>
      <w:r w:rsidRPr="00AE7403">
        <w:rPr>
          <w:lang w:val="sr-Latn-CS"/>
        </w:rPr>
        <w:t xml:space="preserve"> </w:t>
      </w:r>
      <w:proofErr w:type="spellStart"/>
      <w:r>
        <w:t>akciji</w:t>
      </w:r>
      <w:proofErr w:type="spellEnd"/>
      <w:r w:rsidRPr="00AE7403">
        <w:rPr>
          <w:lang w:val="sr-Latn-CS"/>
        </w:rPr>
        <w:t xml:space="preserve"> </w:t>
      </w:r>
      <w:proofErr w:type="spellStart"/>
      <w:proofErr w:type="gramStart"/>
      <w:r>
        <w:t>nema</w:t>
      </w:r>
      <w:proofErr w:type="spellEnd"/>
      <w:proofErr w:type="gramEnd"/>
      <w:r w:rsidRPr="00AE7403">
        <w:rPr>
          <w:lang w:val="sr-Latn-CS"/>
        </w:rPr>
        <w:t xml:space="preserve"> </w:t>
      </w:r>
      <w:r>
        <w:t>u</w:t>
      </w:r>
      <w:r w:rsidRPr="00AE7403">
        <w:rPr>
          <w:lang w:val="sr-Latn-CS"/>
        </w:rPr>
        <w:t xml:space="preserve"> </w:t>
      </w:r>
      <w:proofErr w:type="spellStart"/>
      <w:r>
        <w:t>bazi</w:t>
      </w:r>
      <w:proofErr w:type="spellEnd"/>
      <w:r w:rsidRPr="00AE7403">
        <w:rPr>
          <w:lang w:val="sr-Latn-CS"/>
        </w:rPr>
        <w:t xml:space="preserve">, </w:t>
      </w:r>
      <w:proofErr w:type="spellStart"/>
      <w:r>
        <w:t>prikazuje</w:t>
      </w:r>
      <w:proofErr w:type="spellEnd"/>
      <w:r w:rsidRPr="00AE7403">
        <w:rPr>
          <w:lang w:val="sr-Latn-CS"/>
        </w:rPr>
        <w:t xml:space="preserve"> </w:t>
      </w:r>
      <w:r>
        <w:t>se</w:t>
      </w:r>
      <w:r>
        <w:rPr>
          <w:lang w:val="sr-Latn-BA"/>
        </w:rPr>
        <w:t xml:space="preserve"> poruka da podaci o akciji ne postoje u bazi.</w:t>
      </w:r>
    </w:p>
    <w:p w14:paraId="00110A85" w14:textId="77777777" w:rsidR="009600D2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CD5002" w14:textId="35F5BC4C" w:rsidR="009600D2" w:rsidRPr="00AE7403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</w:t>
      </w:r>
      <w:r>
        <w:rPr>
          <w:lang w:val="sr-Latn-BA"/>
        </w:rPr>
        <w:t xml:space="preserve"> opciju za prikaz humanitarnih akcija na osnovu naslova koje sadrže.</w:t>
      </w:r>
    </w:p>
    <w:p w14:paraId="67831F56" w14:textId="77777777" w:rsidR="009600D2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humanitarnih akcija</w:t>
      </w:r>
      <w:r>
        <w:rPr>
          <w:lang w:val="sr-Latn-CS"/>
        </w:rPr>
        <w:t>.</w:t>
      </w:r>
    </w:p>
    <w:p w14:paraId="2C562014" w14:textId="77777777" w:rsidR="009600D2" w:rsidRDefault="009600D2" w:rsidP="009600D2">
      <w:pPr>
        <w:pStyle w:val="BodyText"/>
        <w:numPr>
          <w:ilvl w:val="0"/>
          <w:numId w:val="27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>Korisnik pretražuje željenu akciju u search bar-u.</w:t>
      </w:r>
    </w:p>
    <w:p w14:paraId="7F196013" w14:textId="77777777" w:rsidR="009600D2" w:rsidRPr="00AE7403" w:rsidRDefault="009600D2" w:rsidP="009600D2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željenom akcijom.</w:t>
      </w:r>
    </w:p>
    <w:p w14:paraId="0B87BDAE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1846A97" w14:textId="77777777" w:rsidR="009600D2" w:rsidRPr="009F61E4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FFA0D66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6E10DA6" w14:textId="77777777" w:rsidR="009600D2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Tekuća stranica je stranica sa spiskom akcija.</w:t>
      </w:r>
    </w:p>
    <w:p w14:paraId="72D55C10" w14:textId="77777777" w:rsidR="009600D2" w:rsidRPr="007E0B43" w:rsidRDefault="009600D2" w:rsidP="009600D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 xml:space="preserve"> Dijagram sekvence:</w:t>
      </w:r>
    </w:p>
    <w:p w14:paraId="7E39CBF1" w14:textId="77777777" w:rsidR="009600D2" w:rsidRDefault="009600D2" w:rsidP="009600D2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0EB3DC49" w14:textId="77777777" w:rsidR="007E407A" w:rsidRDefault="007E407A" w:rsidP="007E407A">
      <w:pPr>
        <w:pStyle w:val="Heading2"/>
        <w:rPr>
          <w:lang w:val="sr-Latn-CS"/>
        </w:rPr>
      </w:pPr>
      <w:r>
        <w:rPr>
          <w:lang w:val="sr-Latn-CS"/>
        </w:rPr>
        <w:t>Prijavljivanje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volontiranje</w:t>
      </w:r>
      <w:proofErr w:type="spellEnd"/>
    </w:p>
    <w:p w14:paraId="25168788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5A29EC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Prijavljivanje korisnika putem aplikacije za volontiranje, gde se od korisnika traži da navede osnovne informacije o njemu.</w:t>
      </w:r>
    </w:p>
    <w:p w14:paraId="5A072171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9ADCAB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610662F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6E2CFFA6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Nema preduslova.</w:t>
      </w:r>
    </w:p>
    <w:p w14:paraId="4F5876C5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FD139F6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posebne stranice namenja za prijavu volontiranja.</w:t>
      </w:r>
    </w:p>
    <w:p w14:paraId="68A95666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4364848F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unosi korisničko ime, lozinku, e-mail, broj telefona, poruku u kojoj navodi razlog zbog čega želi da volontira,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023E454F" w14:textId="77777777" w:rsidR="007E407A" w:rsidRDefault="007E407A" w:rsidP="007E407A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proveravaju.</w:t>
      </w:r>
    </w:p>
    <w:p w14:paraId="29F595A2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D7A2897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Nema izuzetaka.</w:t>
      </w:r>
    </w:p>
    <w:p w14:paraId="6274174C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AEB4C6" w14:textId="77777777" w:rsidR="007E407A" w:rsidRDefault="007E407A" w:rsidP="007E407A">
      <w:pPr>
        <w:pStyle w:val="BodyText"/>
        <w:rPr>
          <w:lang w:val="sr-Latn-CS"/>
        </w:rPr>
      </w:pPr>
      <w:r>
        <w:rPr>
          <w:lang w:val="sr-Latn-CS"/>
        </w:rPr>
        <w:t>Prijava je zabeležena.</w:t>
      </w:r>
    </w:p>
    <w:p w14:paraId="3B59D491" w14:textId="77777777" w:rsidR="007E407A" w:rsidRPr="007E0B43" w:rsidRDefault="007E407A" w:rsidP="007E407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03C80D7" w14:textId="77777777" w:rsidR="007E407A" w:rsidRDefault="007E407A" w:rsidP="007E407A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>…</w:t>
      </w:r>
    </w:p>
    <w:p w14:paraId="12C187FE" w14:textId="77777777" w:rsidR="0027717E" w:rsidRDefault="0027717E" w:rsidP="007E407A">
      <w:pPr>
        <w:pStyle w:val="BodyText"/>
        <w:rPr>
          <w:noProof/>
          <w:lang w:eastAsia="en-US"/>
        </w:rPr>
      </w:pPr>
    </w:p>
    <w:p w14:paraId="5D2F7F1F" w14:textId="25852D4C" w:rsidR="0027717E" w:rsidRDefault="0027717E" w:rsidP="0027717E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 w:rsidR="00C16CE4">
        <w:rPr>
          <w:lang w:val="sr-Latn-BA"/>
        </w:rPr>
        <w:t>slika</w:t>
      </w:r>
    </w:p>
    <w:p w14:paraId="022CB67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8616DF2" w14:textId="71534284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 w:rsidR="00C16CE4">
        <w:rPr>
          <w:lang w:val="sr-Latn-BA"/>
        </w:rPr>
        <w:t xml:space="preserve">ih slika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1CC3878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340442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2A940C9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B4C0D0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D559843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7BEF003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630A5E9E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1FDCCC73" w14:textId="76816F1F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 xml:space="preserve">u input polja unosi </w:t>
      </w:r>
      <w:r w:rsidR="00C16CE4">
        <w:rPr>
          <w:lang w:val="sr-Latn-BA"/>
        </w:rPr>
        <w:t>slike.</w:t>
      </w:r>
    </w:p>
    <w:p w14:paraId="749C08ED" w14:textId="3F94FE29" w:rsidR="0027717E" w:rsidRDefault="00C16CE4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Nakon unosa slika</w:t>
      </w:r>
      <w:r w:rsidR="0027717E">
        <w:rPr>
          <w:lang w:val="sr-Latn-CS"/>
        </w:rPr>
        <w:t xml:space="preserve"> korisnik aktivira komandu </w:t>
      </w:r>
      <w:r w:rsidR="0027717E">
        <w:rPr>
          <w:i/>
          <w:iCs/>
          <w:lang w:val="sr-Latn-CS"/>
        </w:rPr>
        <w:t>Dodaj</w:t>
      </w:r>
      <w:r w:rsidR="0027717E">
        <w:rPr>
          <w:lang w:val="sr-Latn-CS"/>
        </w:rPr>
        <w:t>.</w:t>
      </w:r>
    </w:p>
    <w:p w14:paraId="68A08D5F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725C6574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5DACFB37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02E525C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1A640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7CE4EB" w14:textId="275B4D94" w:rsidR="0027717E" w:rsidRDefault="0027717E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</w:t>
      </w:r>
      <w:r w:rsidR="00C16CE4">
        <w:rPr>
          <w:lang w:val="sr-Latn-CS"/>
        </w:rPr>
        <w:t>slika.</w:t>
      </w:r>
    </w:p>
    <w:p w14:paraId="4166ECEE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49C2CF8" w14:textId="77777777" w:rsidR="0027717E" w:rsidRDefault="0027717E" w:rsidP="0027717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54D4518" w14:textId="562BD69D" w:rsidR="0027717E" w:rsidRDefault="0027717E" w:rsidP="0027717E">
      <w:pPr>
        <w:pStyle w:val="Heading2"/>
        <w:rPr>
          <w:lang w:val="sr-Latn-CS"/>
        </w:rPr>
      </w:pPr>
      <w:r>
        <w:rPr>
          <w:lang w:val="sr-Latn-CS"/>
        </w:rPr>
        <w:lastRenderedPageBreak/>
        <w:t xml:space="preserve">Dodavanje </w:t>
      </w:r>
      <w:r w:rsidR="00C16CE4">
        <w:rPr>
          <w:lang w:val="sr-Latn-BA"/>
        </w:rPr>
        <w:t>video snimaka</w:t>
      </w:r>
    </w:p>
    <w:p w14:paraId="10609552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44D17F8" w14:textId="0A4E2AE9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 w:rsidR="00C16CE4">
        <w:rPr>
          <w:lang w:val="sr-Latn-BA"/>
        </w:rPr>
        <w:t>ih video snimaka</w:t>
      </w:r>
      <w:r>
        <w:rPr>
          <w:lang w:val="sr-Latn-BA"/>
        </w:rPr>
        <w:t xml:space="preserve">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7C9D733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5AC573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855A1F9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339517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DEB5FB5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9C3801E" w14:textId="683CF81A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C16CE4">
        <w:rPr>
          <w:lang w:val="sr-Latn-BA"/>
        </w:rPr>
        <w:t>za dodavanje video snimka</w:t>
      </w:r>
      <w:r>
        <w:rPr>
          <w:lang w:val="sr-Latn-CS"/>
        </w:rPr>
        <w:t>.</w:t>
      </w:r>
    </w:p>
    <w:p w14:paraId="4C16BED0" w14:textId="000575C8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 w:rsidR="00C16CE4"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1FA30915" w14:textId="75B77295" w:rsidR="0027717E" w:rsidRDefault="0027717E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</w:t>
      </w:r>
      <w:r w:rsidR="00C16CE4">
        <w:rPr>
          <w:lang w:val="sr-Latn-BA"/>
        </w:rPr>
        <w:t>si video snimak.</w:t>
      </w:r>
    </w:p>
    <w:p w14:paraId="4CA02419" w14:textId="482FD508" w:rsidR="0027717E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</w:t>
      </w:r>
      <w:r w:rsidR="0027717E">
        <w:rPr>
          <w:lang w:val="sr-Latn-CS"/>
        </w:rPr>
        <w:t xml:space="preserve">korisnik aktivira komandu </w:t>
      </w:r>
      <w:r w:rsidR="0027717E">
        <w:rPr>
          <w:i/>
          <w:iCs/>
          <w:lang w:val="sr-Latn-CS"/>
        </w:rPr>
        <w:t>Dodaj</w:t>
      </w:r>
      <w:r w:rsidR="0027717E">
        <w:rPr>
          <w:lang w:val="sr-Latn-CS"/>
        </w:rPr>
        <w:t>.</w:t>
      </w:r>
    </w:p>
    <w:p w14:paraId="28EC3654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08ECFA5A" w14:textId="77777777" w:rsidR="0027717E" w:rsidRDefault="0027717E" w:rsidP="0027717E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064D0D44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5029084" w14:textId="77777777" w:rsidR="0027717E" w:rsidRDefault="0027717E" w:rsidP="0027717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E6EF53D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1C30478" w14:textId="74BBF01E" w:rsidR="0027717E" w:rsidRDefault="0027717E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</w:t>
      </w:r>
      <w:r w:rsidR="00C16CE4">
        <w:rPr>
          <w:lang w:val="sr-Latn-CS"/>
        </w:rPr>
        <w:t>video snimaka.</w:t>
      </w:r>
    </w:p>
    <w:p w14:paraId="118F4B3C" w14:textId="77777777" w:rsidR="0027717E" w:rsidRPr="007E0B43" w:rsidRDefault="0027717E" w:rsidP="002771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145F5E4" w14:textId="77777777" w:rsidR="0027717E" w:rsidRDefault="0027717E" w:rsidP="0027717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67E325" w14:textId="77777777" w:rsidR="00C16CE4" w:rsidRDefault="00C16CE4" w:rsidP="0027717E">
      <w:pPr>
        <w:pStyle w:val="BodyText"/>
        <w:rPr>
          <w:lang w:val="sr-Latn-CS"/>
        </w:rPr>
      </w:pPr>
    </w:p>
    <w:p w14:paraId="6FAD762E" w14:textId="6A2D4FCF" w:rsidR="00C16CE4" w:rsidRDefault="00776380" w:rsidP="00C16CE4">
      <w:pPr>
        <w:pStyle w:val="Heading2"/>
        <w:rPr>
          <w:lang w:val="sr-Latn-CS"/>
        </w:rPr>
      </w:pPr>
      <w:r>
        <w:rPr>
          <w:lang w:val="sr-Latn-CS"/>
        </w:rPr>
        <w:t>Uplaćivanje donacije</w:t>
      </w:r>
    </w:p>
    <w:p w14:paraId="6C9BBF8A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E1002A7" w14:textId="313A2C6E" w:rsidR="00C16CE4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Uplaćivanje donacije</w:t>
      </w:r>
      <w:r w:rsidR="00C16CE4">
        <w:rPr>
          <w:lang w:val="sr-Latn-BA"/>
        </w:rPr>
        <w:t xml:space="preserve"> </w:t>
      </w:r>
      <w:r w:rsidR="00C16CE4">
        <w:rPr>
          <w:lang w:val="sr-Latn-CS"/>
        </w:rPr>
        <w:t>od strane</w:t>
      </w:r>
      <w:r>
        <w:rPr>
          <w:lang w:val="sr-Latn-BA"/>
        </w:rPr>
        <w:t xml:space="preserve"> korisnika</w:t>
      </w:r>
      <w:r w:rsidR="00C16CE4">
        <w:rPr>
          <w:lang w:val="sr-Latn-CS"/>
        </w:rPr>
        <w:t>.</w:t>
      </w:r>
    </w:p>
    <w:p w14:paraId="37427B56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8274B4" w14:textId="3071AB16" w:rsidR="00C16CE4" w:rsidRDefault="00776380" w:rsidP="00C16CE4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03C3C46F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537BCB" w14:textId="77777777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5C0C755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BBE47" w14:textId="39AB6596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uplaćivanje donacije.</w:t>
      </w:r>
    </w:p>
    <w:p w14:paraId="0AAF7EB1" w14:textId="6139E32C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uplaćivanje donacije.</w:t>
      </w:r>
    </w:p>
    <w:p w14:paraId="3F883449" w14:textId="3491CB97" w:rsidR="00C16CE4" w:rsidRDefault="00C16CE4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korisnik aktivira komandu </w:t>
      </w:r>
      <w:r w:rsidR="000C4AAF">
        <w:rPr>
          <w:i/>
          <w:iCs/>
          <w:lang w:val="sr-Latn-CS"/>
        </w:rPr>
        <w:t>DONIRAJ</w:t>
      </w:r>
      <w:r>
        <w:rPr>
          <w:lang w:val="sr-Latn-CS"/>
        </w:rPr>
        <w:t>.</w:t>
      </w:r>
    </w:p>
    <w:p w14:paraId="674AB061" w14:textId="77777777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375D6D9A" w14:textId="77777777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6428A29" w14:textId="0C98B2DC" w:rsidR="00C16CE4" w:rsidRDefault="00C16CE4" w:rsidP="00C16CE4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 w:rsidR="000C4AAF">
        <w:rPr>
          <w:lang w:val="sr-Latn-BA"/>
        </w:rPr>
        <w:t>donacijom</w:t>
      </w:r>
      <w:r>
        <w:rPr>
          <w:lang w:val="sr-Latn-CS"/>
        </w:rPr>
        <w:t>.</w:t>
      </w:r>
    </w:p>
    <w:p w14:paraId="11BAF8E0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4CEA62C5" w14:textId="77777777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DBFEA6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0C51366" w14:textId="7CA76E36" w:rsidR="00C16CE4" w:rsidRDefault="00C16CE4" w:rsidP="00C16CE4">
      <w:pPr>
        <w:pStyle w:val="BodyText"/>
        <w:rPr>
          <w:lang w:val="sr-Latn-CS"/>
        </w:rPr>
      </w:pP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>i na novac nije uplaćen.</w:t>
      </w:r>
    </w:p>
    <w:p w14:paraId="33861BE1" w14:textId="77777777" w:rsidR="00C16CE4" w:rsidRPr="007E0B43" w:rsidRDefault="00C16CE4" w:rsidP="00C16CE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AE848D3" w14:textId="77777777" w:rsidR="00C16CE4" w:rsidRDefault="00C16CE4" w:rsidP="00C16CE4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EB65CC1" w14:textId="77777777" w:rsidR="00776380" w:rsidRDefault="00776380" w:rsidP="00C16CE4">
      <w:pPr>
        <w:pStyle w:val="BodyText"/>
        <w:rPr>
          <w:lang w:val="sr-Latn-CS"/>
        </w:rPr>
      </w:pPr>
    </w:p>
    <w:p w14:paraId="3F09B713" w14:textId="6DC14FA3" w:rsidR="00776380" w:rsidRDefault="008D09DE" w:rsidP="00776380">
      <w:pPr>
        <w:pStyle w:val="Heading2"/>
        <w:rPr>
          <w:lang w:val="sr-Latn-CS"/>
        </w:rPr>
      </w:pPr>
      <w:r>
        <w:rPr>
          <w:lang w:val="sr-Latn-CS"/>
        </w:rPr>
        <w:t>Promena statusa akcije</w:t>
      </w:r>
    </w:p>
    <w:p w14:paraId="72C11802" w14:textId="77777777" w:rsidR="00776380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C30932" w14:textId="704BF29D" w:rsidR="00776380" w:rsidRDefault="00943210" w:rsidP="00943210">
      <w:pPr>
        <w:pStyle w:val="BodyText"/>
        <w:rPr>
          <w:lang w:val="sr-Latn-CS"/>
        </w:rPr>
      </w:pPr>
      <w:r>
        <w:rPr>
          <w:lang w:val="sr-Latn-CS"/>
        </w:rPr>
        <w:t>Unosi se tekst u kojem stoji da je akcija završena od strane zaposlenog u humanitarnoj organizaciji ili administratora.</w:t>
      </w:r>
    </w:p>
    <w:p w14:paraId="7944C8C2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D6B595" w14:textId="694B6A5F" w:rsidR="00776380" w:rsidRDefault="00943210" w:rsidP="00776380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</w:t>
      </w:r>
      <w:r w:rsidR="00776380">
        <w:rPr>
          <w:lang w:val="sr-Latn-CS"/>
        </w:rPr>
        <w:t>.</w:t>
      </w:r>
    </w:p>
    <w:p w14:paraId="6E00FFC0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6054CC" w14:textId="6FFB3F27" w:rsidR="00776380" w:rsidRDefault="00943210" w:rsidP="00776380">
      <w:pPr>
        <w:pStyle w:val="BodyText"/>
        <w:rPr>
          <w:lang w:val="sr-Latn-CS"/>
        </w:rPr>
      </w:pPr>
      <w:r>
        <w:rPr>
          <w:lang w:val="sr-Latn-CS"/>
        </w:rPr>
        <w:t xml:space="preserve">Zaposleni u humanitarnoj organizaciji </w:t>
      </w:r>
      <w:r w:rsidR="00776380">
        <w:rPr>
          <w:lang w:val="sr-Latn-CS"/>
        </w:rPr>
        <w:t>je prijavljen na portal.</w:t>
      </w:r>
    </w:p>
    <w:p w14:paraId="05A1ED41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017939B" w14:textId="46ECEB71" w:rsidR="00776380" w:rsidRDefault="00943210" w:rsidP="0094321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Zaposleni u humanitarnoj organizaciji bira opciju za prikaz stranice</w:t>
      </w:r>
      <w:r>
        <w:rPr>
          <w:lang w:val="sr-Latn-BA"/>
        </w:rPr>
        <w:t xml:space="preserve"> sa obaveštenjima.</w:t>
      </w:r>
    </w:p>
    <w:p w14:paraId="1386759B" w14:textId="57E9B3FD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 w:rsidR="00943210">
        <w:rPr>
          <w:lang w:val="sr-Latn-BA"/>
        </w:rPr>
        <w:t>sa obaveštenjima</w:t>
      </w:r>
      <w:r>
        <w:rPr>
          <w:lang w:val="sr-Latn-BA"/>
        </w:rPr>
        <w:t>.</w:t>
      </w:r>
    </w:p>
    <w:p w14:paraId="285A7C0C" w14:textId="639D6D0C" w:rsidR="00776380" w:rsidRDefault="0094321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Zaposleni u humanitarnoj organizaciji</w:t>
      </w:r>
      <w:r>
        <w:rPr>
          <w:lang w:val="sr-Latn-BA"/>
        </w:rPr>
        <w:t xml:space="preserve"> </w:t>
      </w:r>
      <w:r w:rsidR="00776380">
        <w:rPr>
          <w:lang w:val="sr-Latn-BA"/>
        </w:rPr>
        <w:t>u input polja unosi tražene podatke o obaveštenju</w:t>
      </w:r>
      <w:r w:rsidR="00776380">
        <w:rPr>
          <w:lang w:val="sr-Latn-CS"/>
        </w:rPr>
        <w:t>.</w:t>
      </w:r>
    </w:p>
    <w:p w14:paraId="3255AFCD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>Nakon unosa korisnik aktivira komandu .</w:t>
      </w:r>
    </w:p>
    <w:p w14:paraId="1C462457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proofErr w:type="spellStart"/>
      <w:r>
        <w:t>izuzetak</w:t>
      </w:r>
      <w:proofErr w:type="spellEnd"/>
      <w:r w:rsidRPr="00CF30F3">
        <w:rPr>
          <w:lang w:val="sr-Latn-CS"/>
        </w:rPr>
        <w:t xml:space="preserve">: </w:t>
      </w:r>
      <w:proofErr w:type="spellStart"/>
      <w:r>
        <w:t>podaci</w:t>
      </w:r>
      <w:proofErr w:type="spellEnd"/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proofErr w:type="spellStart"/>
      <w:r>
        <w:t>nisu</w:t>
      </w:r>
      <w:proofErr w:type="spellEnd"/>
      <w:r w:rsidRPr="00CF30F3">
        <w:rPr>
          <w:lang w:val="sr-Latn-CS"/>
        </w:rPr>
        <w:t xml:space="preserve"> </w:t>
      </w:r>
      <w:proofErr w:type="spellStart"/>
      <w:r>
        <w:t>validni</w:t>
      </w:r>
      <w:proofErr w:type="spellEnd"/>
      <w:r w:rsidRPr="00CF30F3">
        <w:rPr>
          <w:lang w:val="sr-Latn-CS"/>
        </w:rPr>
        <w:t>].</w:t>
      </w:r>
    </w:p>
    <w:p w14:paraId="49ECE16A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F90881C" w14:textId="77777777" w:rsidR="00776380" w:rsidRDefault="00776380" w:rsidP="00776380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06C2638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A710536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E1DA49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566E413" w14:textId="77777777" w:rsidR="00943210" w:rsidRDefault="00943210" w:rsidP="00943210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proofErr w:type="spellStart"/>
      <w:r>
        <w:rPr>
          <w:i/>
          <w:iCs/>
        </w:rPr>
        <w:t>Podaci</w:t>
      </w:r>
      <w:proofErr w:type="spellEnd"/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proofErr w:type="spellStart"/>
      <w:r>
        <w:rPr>
          <w:i/>
          <w:iCs/>
        </w:rPr>
        <w:t>nisu</w:t>
      </w:r>
      <w:proofErr w:type="spellEnd"/>
      <w:r w:rsidRPr="00CF30F3">
        <w:rPr>
          <w:i/>
          <w:iCs/>
          <w:lang w:val="sr-Latn-CS"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96924F7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1BC105D" w14:textId="77777777" w:rsidR="00776380" w:rsidRDefault="00776380" w:rsidP="0077638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5112D75" w14:textId="77777777" w:rsidR="00776380" w:rsidRDefault="00776380" w:rsidP="00C16CE4">
      <w:pPr>
        <w:pStyle w:val="BodyText"/>
        <w:rPr>
          <w:lang w:val="sr-Latn-CS"/>
        </w:rPr>
      </w:pPr>
    </w:p>
    <w:p w14:paraId="64BDC34F" w14:textId="0BF89C7D" w:rsidR="00776380" w:rsidRDefault="00776380" w:rsidP="00776380">
      <w:pPr>
        <w:pStyle w:val="Heading2"/>
        <w:rPr>
          <w:lang w:val="sr-Latn-CS"/>
        </w:rPr>
      </w:pPr>
      <w:r>
        <w:rPr>
          <w:lang w:val="sr-Latn-CS"/>
        </w:rPr>
        <w:t>Direktna poruka</w:t>
      </w:r>
    </w:p>
    <w:p w14:paraId="5EFA9A92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F08A9F5" w14:textId="5495701A" w:rsidR="00776380" w:rsidRDefault="00555514" w:rsidP="00776380">
      <w:pPr>
        <w:pStyle w:val="BodyText"/>
        <w:rPr>
          <w:lang w:val="sr-Latn-CS"/>
        </w:rPr>
      </w:pPr>
      <w:r>
        <w:rPr>
          <w:lang w:val="sr-Latn-BA"/>
        </w:rPr>
        <w:t>Unosi se direktna poruka</w:t>
      </w:r>
      <w:r w:rsidR="00776380">
        <w:rPr>
          <w:lang w:val="sr-Latn-BA"/>
        </w:rPr>
        <w:t xml:space="preserve"> </w:t>
      </w:r>
      <w:r w:rsidR="00776380">
        <w:rPr>
          <w:lang w:val="sr-Latn-CS"/>
        </w:rPr>
        <w:t>od strane</w:t>
      </w:r>
      <w:r w:rsidR="00776380">
        <w:rPr>
          <w:lang w:val="sr-Latn-BA"/>
        </w:rPr>
        <w:t xml:space="preserve"> korisnika</w:t>
      </w:r>
      <w:r w:rsidR="00776380">
        <w:rPr>
          <w:lang w:val="sr-Latn-CS"/>
        </w:rPr>
        <w:t>.</w:t>
      </w:r>
    </w:p>
    <w:p w14:paraId="1A6CEA75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F6B44CC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313B2C17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6172A00" w14:textId="28C2DFDD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1B30BF5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5CBA5A" w14:textId="63F5728D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bira opciju prijavljivanje sa posebne stranice namenja za poruke, odnosno stranicu </w:t>
      </w:r>
      <w:r>
        <w:rPr>
          <w:i/>
          <w:iCs/>
          <w:lang w:val="sr-Latn-CS"/>
        </w:rPr>
        <w:t>Kontakt.</w:t>
      </w:r>
    </w:p>
    <w:p w14:paraId="18660FA6" w14:textId="18D46CC6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forma za poruke.</w:t>
      </w:r>
    </w:p>
    <w:p w14:paraId="1E731E03" w14:textId="3799DFC9" w:rsidR="00555514" w:rsidRP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Korisnik unosi korisničko ime, lozinku, e-mail, broj telefona, poruku u kojoj navodi razlog zbog čega želi da volontira, te nakon toga aktivira komandu </w:t>
      </w:r>
      <w:r>
        <w:rPr>
          <w:i/>
          <w:iCs/>
          <w:lang w:val="sr-Latn-CS"/>
        </w:rPr>
        <w:t>Pošalji</w:t>
      </w:r>
      <w:r w:rsidRPr="00555514">
        <w:rPr>
          <w:lang w:val="sr-Latn-CS"/>
        </w:rPr>
        <w:t>.</w:t>
      </w:r>
    </w:p>
    <w:p w14:paraId="4153103D" w14:textId="77777777" w:rsidR="00555514" w:rsidRDefault="00555514" w:rsidP="00555514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Uneti podaci se proveravaju.</w:t>
      </w:r>
    </w:p>
    <w:p w14:paraId="7B9F9DC6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574AF4A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75752F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D1D7AF8" w14:textId="580F2537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Poruka je poslata.</w:t>
      </w:r>
    </w:p>
    <w:p w14:paraId="5F034F56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D078EE1" w14:textId="77777777" w:rsidR="00776380" w:rsidRDefault="00776380" w:rsidP="0077638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6CCAAB5" w14:textId="77777777" w:rsidR="00776380" w:rsidRDefault="00776380" w:rsidP="00C16CE4">
      <w:pPr>
        <w:pStyle w:val="BodyText"/>
        <w:rPr>
          <w:lang w:val="sr-Latn-CS"/>
        </w:rPr>
      </w:pPr>
    </w:p>
    <w:p w14:paraId="32220F6D" w14:textId="0C3E0ED5" w:rsidR="00776380" w:rsidRDefault="00776380" w:rsidP="00776380">
      <w:pPr>
        <w:pStyle w:val="Heading2"/>
        <w:rPr>
          <w:lang w:val="sr-Latn-CS"/>
        </w:rPr>
      </w:pPr>
      <w:r>
        <w:rPr>
          <w:lang w:val="sr-Latn-CS"/>
        </w:rPr>
        <w:t>Direktan poziv</w:t>
      </w:r>
    </w:p>
    <w:p w14:paraId="5FB6975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D9077F" w14:textId="5A0CB53D" w:rsidR="00776380" w:rsidRDefault="000C4AAF" w:rsidP="00776380">
      <w:pPr>
        <w:pStyle w:val="BodyText"/>
        <w:rPr>
          <w:lang w:val="sr-Latn-CS"/>
        </w:rPr>
      </w:pPr>
      <w:r>
        <w:rPr>
          <w:lang w:val="sr-Latn-CS"/>
        </w:rPr>
        <w:t xml:space="preserve">Upućivanje poziva </w:t>
      </w:r>
      <w:r w:rsidR="00776380">
        <w:rPr>
          <w:lang w:val="sr-Latn-CS"/>
        </w:rPr>
        <w:t>od strane</w:t>
      </w:r>
      <w:r w:rsidR="00776380">
        <w:rPr>
          <w:lang w:val="sr-Latn-BA"/>
        </w:rPr>
        <w:t xml:space="preserve"> korisnika</w:t>
      </w:r>
      <w:r w:rsidR="00776380">
        <w:rPr>
          <w:lang w:val="sr-Latn-CS"/>
        </w:rPr>
        <w:t>.</w:t>
      </w:r>
    </w:p>
    <w:p w14:paraId="73018EFE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D789DB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14:paraId="70D05978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05324E" w14:textId="14CC8403" w:rsidR="00776380" w:rsidRDefault="00555514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67886A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BEA7F1" w14:textId="07124734" w:rsidR="00555514" w:rsidRDefault="00555514" w:rsidP="0055551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bira opciju prijavljivanje sa posebne stranice namenja za poruke i poziv, odnosno stranicu </w:t>
      </w:r>
      <w:r>
        <w:rPr>
          <w:i/>
          <w:iCs/>
          <w:lang w:val="sr-Latn-CS"/>
        </w:rPr>
        <w:t>Kontakt.</w:t>
      </w:r>
    </w:p>
    <w:p w14:paraId="293DA3E4" w14:textId="27683F3B" w:rsidR="00555514" w:rsidRDefault="00555514" w:rsidP="00555514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ikonica telefona.</w:t>
      </w:r>
    </w:p>
    <w:p w14:paraId="5FCE35D1" w14:textId="378D3E14" w:rsidR="00555514" w:rsidRPr="00555514" w:rsidRDefault="00555514" w:rsidP="008239D0">
      <w:pPr>
        <w:pStyle w:val="BodyText"/>
        <w:keepNext/>
        <w:numPr>
          <w:ilvl w:val="0"/>
          <w:numId w:val="30"/>
        </w:numPr>
        <w:rPr>
          <w:b/>
          <w:bCs/>
          <w:lang w:val="sr-Latn-CS"/>
        </w:rPr>
      </w:pPr>
      <w:r w:rsidRPr="00555514">
        <w:rPr>
          <w:lang w:val="sr-Latn-CS"/>
        </w:rPr>
        <w:t xml:space="preserve">Korisnik </w:t>
      </w:r>
      <w:r>
        <w:rPr>
          <w:lang w:val="sr-Latn-CS"/>
        </w:rPr>
        <w:t>pritiska na ikonicu, gde mu se pojavljuje broj telefona, ukoliko ulazi sa računara ili laptopa</w:t>
      </w:r>
      <w:r>
        <w:rPr>
          <w:lang w:val="en-US"/>
        </w:rPr>
        <w:t xml:space="preserve">; a ukoliko </w:t>
      </w:r>
      <w:r w:rsidR="005256B2">
        <w:rPr>
          <w:lang w:val="en-US"/>
        </w:rPr>
        <w:t>je sa telefona automatski mu se prikazuje aplikacija na telefonu za pozivanje na kojem stoji broj organizacije.</w:t>
      </w:r>
    </w:p>
    <w:p w14:paraId="09D14AAE" w14:textId="77777777" w:rsidR="00555514" w:rsidRPr="00555514" w:rsidRDefault="00555514" w:rsidP="00555514">
      <w:pPr>
        <w:pStyle w:val="BodyText"/>
        <w:keepNext/>
        <w:ind w:left="0"/>
        <w:rPr>
          <w:b/>
          <w:bCs/>
          <w:lang w:val="sr-Latn-CS"/>
        </w:rPr>
      </w:pPr>
    </w:p>
    <w:p w14:paraId="4801D2CB" w14:textId="04F36E0B" w:rsidR="00776380" w:rsidRPr="00555514" w:rsidRDefault="00776380" w:rsidP="00555514">
      <w:pPr>
        <w:pStyle w:val="BodyText"/>
        <w:keepNext/>
        <w:rPr>
          <w:b/>
          <w:bCs/>
          <w:lang w:val="sr-Latn-CS"/>
        </w:rPr>
      </w:pPr>
      <w:r w:rsidRPr="00555514">
        <w:rPr>
          <w:b/>
          <w:bCs/>
          <w:lang w:val="sr-Latn-CS"/>
        </w:rPr>
        <w:t>Izuzetci:</w:t>
      </w:r>
    </w:p>
    <w:p w14:paraId="09009103" w14:textId="77777777" w:rsidR="00776380" w:rsidRDefault="00776380" w:rsidP="0077638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C7E82B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22AFC9" w14:textId="7D7BE621" w:rsidR="00776380" w:rsidRPr="000C4AAF" w:rsidRDefault="005256B2" w:rsidP="00776380">
      <w:pPr>
        <w:pStyle w:val="BodyText"/>
        <w:rPr>
          <w:lang w:val="sr-Latn-RS"/>
        </w:rPr>
      </w:pPr>
      <w:r>
        <w:rPr>
          <w:lang w:val="sr-Latn-CS"/>
        </w:rPr>
        <w:t>Nema.</w:t>
      </w:r>
    </w:p>
    <w:p w14:paraId="7ABE76BA" w14:textId="77777777" w:rsidR="00776380" w:rsidRPr="007E0B43" w:rsidRDefault="00776380" w:rsidP="007763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8EA6D01" w14:textId="6EC5F6B9" w:rsidR="009600D2" w:rsidRDefault="00776380" w:rsidP="005256B2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EAB7258" w14:textId="77777777" w:rsidR="006E5E1D" w:rsidRDefault="006E5E1D" w:rsidP="006E5E1D">
      <w:pPr>
        <w:pStyle w:val="Heading1"/>
        <w:rPr>
          <w:lang w:val="sr-Latn-CS"/>
        </w:rPr>
      </w:pPr>
      <w:bookmarkStart w:id="29" w:name="_Toc163018916"/>
      <w:r>
        <w:rPr>
          <w:lang w:val="sr-Latn-CS"/>
        </w:rPr>
        <w:t>Dodatni zahtevi</w:t>
      </w:r>
      <w:bookmarkEnd w:id="29"/>
    </w:p>
    <w:p w14:paraId="624E4713" w14:textId="77777777" w:rsidR="00834900" w:rsidRPr="003372D3" w:rsidRDefault="00132780" w:rsidP="00834900">
      <w:pPr>
        <w:pStyle w:val="Heading2"/>
        <w:rPr>
          <w:lang w:val="sr-Latn-CS"/>
        </w:rPr>
      </w:pPr>
      <w:bookmarkStart w:id="30" w:name="_Toc163018917"/>
      <w:r>
        <w:rPr>
          <w:lang w:val="sr-Latn-CS"/>
        </w:rPr>
        <w:t>Funkcionalnost</w:t>
      </w:r>
      <w:bookmarkEnd w:id="30"/>
    </w:p>
    <w:p w14:paraId="70098B13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9295CAD" w14:textId="77777777" w:rsidR="00167FDF" w:rsidRDefault="008634A7" w:rsidP="00DD0501">
      <w:pPr>
        <w:pStyle w:val="BodyText"/>
        <w:rPr>
          <w:lang w:val="sr-Latn-CS"/>
        </w:rPr>
      </w:pPr>
      <w:r>
        <w:rPr>
          <w:lang w:val="sr-Latn-CS"/>
        </w:rPr>
        <w:t>“Budi od hajra”</w:t>
      </w:r>
      <w:r w:rsidR="00167FDF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2D52D98" w14:textId="77777777" w:rsidR="00834900" w:rsidRDefault="00834900" w:rsidP="00834900">
      <w:pPr>
        <w:pStyle w:val="Heading2"/>
        <w:rPr>
          <w:lang w:val="sr-Latn-CS"/>
        </w:rPr>
      </w:pPr>
      <w:bookmarkStart w:id="31" w:name="_Toc163018918"/>
      <w:r>
        <w:rPr>
          <w:lang w:val="sr-Latn-CS"/>
        </w:rPr>
        <w:t>Upotrebivost</w:t>
      </w:r>
      <w:bookmarkEnd w:id="31"/>
    </w:p>
    <w:p w14:paraId="4742E46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C4128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ABB824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C910A4">
        <w:rPr>
          <w:lang w:val="sr-Latn-CS"/>
        </w:rPr>
        <w:t xml:space="preserve">“Budi od hajra” </w:t>
      </w:r>
      <w:r w:rsidR="00E9129A">
        <w:rPr>
          <w:lang w:val="sr-Latn-CS"/>
        </w:rPr>
        <w:t>veb aplikacija</w:t>
      </w:r>
      <w:r>
        <w:rPr>
          <w:lang w:val="sr-Latn-CS"/>
        </w:rPr>
        <w:t xml:space="preserve">a će biti dizajniran tako da bude omogućeno jednostavno i intuitivno korišćenje bez potrebe za organizovanjem dodatne obuke. </w:t>
      </w:r>
    </w:p>
    <w:p w14:paraId="2680C3AB" w14:textId="77777777" w:rsidR="00834900" w:rsidRPr="003372D3" w:rsidRDefault="00834900" w:rsidP="00834900">
      <w:pPr>
        <w:pStyle w:val="Heading2"/>
        <w:rPr>
          <w:lang w:val="sr-Latn-CS"/>
        </w:rPr>
      </w:pPr>
      <w:bookmarkStart w:id="32" w:name="_Toc163018919"/>
      <w:r>
        <w:rPr>
          <w:lang w:val="sr-Latn-CS"/>
        </w:rPr>
        <w:t>Pouzdanost</w:t>
      </w:r>
      <w:bookmarkEnd w:id="32"/>
    </w:p>
    <w:p w14:paraId="34DF389C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28B891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E164D8E" w14:textId="77777777" w:rsidR="001517F6" w:rsidRDefault="00C910A4" w:rsidP="00456A20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456A20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će biti dostupan 24 časa dnevno, 7 dana u nedelji. Vreme kada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nije dostupan ne sme da pređe 10%.</w:t>
      </w:r>
    </w:p>
    <w:p w14:paraId="68AA2E8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3C6F6A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F28006" w14:textId="77777777" w:rsidR="00834900" w:rsidRPr="003372D3" w:rsidRDefault="00834900" w:rsidP="00834900">
      <w:pPr>
        <w:pStyle w:val="Heading2"/>
        <w:rPr>
          <w:lang w:val="sr-Latn-CS"/>
        </w:rPr>
      </w:pPr>
      <w:bookmarkStart w:id="33" w:name="_Toc163018920"/>
      <w:r>
        <w:rPr>
          <w:lang w:val="sr-Latn-CS"/>
        </w:rPr>
        <w:t>Performanse</w:t>
      </w:r>
      <w:bookmarkEnd w:id="33"/>
    </w:p>
    <w:p w14:paraId="0C2647F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3A383C8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23035A36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2A8993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909C2E5" w14:textId="28A2AFEE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3366F0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14:paraId="768699B7" w14:textId="77777777" w:rsidR="00834900" w:rsidRPr="003372D3" w:rsidRDefault="00E41E1D" w:rsidP="00E41E1D">
      <w:pPr>
        <w:pStyle w:val="Heading2"/>
        <w:rPr>
          <w:lang w:val="sr-Latn-CS"/>
        </w:rPr>
      </w:pPr>
      <w:bookmarkStart w:id="34" w:name="_Toc163018921"/>
      <w:r>
        <w:rPr>
          <w:lang w:val="sr-Latn-CS"/>
        </w:rPr>
        <w:t>Podrška i održavanje</w:t>
      </w:r>
      <w:bookmarkEnd w:id="34"/>
    </w:p>
    <w:p w14:paraId="24C3E91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AD292BE" w14:textId="77777777" w:rsidR="00114E2C" w:rsidRDefault="00C910A4" w:rsidP="00114E2C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E9129A">
        <w:rPr>
          <w:lang w:val="sr-Latn-CS"/>
        </w:rPr>
        <w:t xml:space="preserve"> veb aplikacija</w:t>
      </w:r>
      <w:r w:rsidR="00114E2C">
        <w:rPr>
          <w:lang w:val="sr-Latn-CS"/>
        </w:rPr>
        <w:t xml:space="preserve"> ne zahteva posebnu podršku i održavanje.</w:t>
      </w:r>
    </w:p>
    <w:p w14:paraId="4B544602" w14:textId="77777777" w:rsidR="00834900" w:rsidRPr="003372D3" w:rsidRDefault="00834900" w:rsidP="00E41E1D">
      <w:pPr>
        <w:pStyle w:val="Heading2"/>
        <w:rPr>
          <w:lang w:val="sr-Latn-CS"/>
        </w:rPr>
      </w:pPr>
      <w:bookmarkStart w:id="35" w:name="_Toc163018922"/>
      <w:r>
        <w:rPr>
          <w:lang w:val="sr-Latn-CS"/>
        </w:rPr>
        <w:t>Ograničenja</w:t>
      </w:r>
      <w:bookmarkEnd w:id="35"/>
    </w:p>
    <w:p w14:paraId="7B0EA36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B9F76B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F9B2613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6E1072A7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80B6303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Tipovi Web čitača</w:t>
      </w:r>
      <w:r w:rsidRPr="001517F6">
        <w:rPr>
          <w:b/>
          <w:bCs/>
          <w:lang w:val="sr-Latn-CS"/>
        </w:rPr>
        <w:t>:</w:t>
      </w:r>
    </w:p>
    <w:p w14:paraId="37E224C2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BF0E6" w14:textId="77777777" w:rsidR="00F701D9" w:rsidRDefault="00F701D9">
      <w:r>
        <w:separator/>
      </w:r>
    </w:p>
  </w:endnote>
  <w:endnote w:type="continuationSeparator" w:id="0">
    <w:p w14:paraId="517E604F" w14:textId="77777777" w:rsidR="00F701D9" w:rsidRDefault="00F7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F8ECD" w14:textId="77777777" w:rsidR="00817BAE" w:rsidRDefault="00817B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6126F" w14:textId="77777777" w:rsidR="00817BAE" w:rsidRDefault="00817B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17BAE" w:rsidRPr="003372D3" w14:paraId="0A354E0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8CECF47" w14:textId="77777777" w:rsidR="00817BAE" w:rsidRPr="003372D3" w:rsidRDefault="00817BA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0F296A2" w14:textId="77777777" w:rsidR="00817BAE" w:rsidRPr="003372D3" w:rsidRDefault="00817BAE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BHTeam,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5899567" w14:textId="77777777" w:rsidR="00817BAE" w:rsidRPr="003372D3" w:rsidRDefault="00817BA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D09DE">
            <w:rPr>
              <w:rStyle w:val="PageNumber"/>
              <w:noProof/>
              <w:lang w:val="sr-Latn-CS"/>
            </w:rPr>
            <w:t>5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D09DE">
            <w:rPr>
              <w:rStyle w:val="PageNumber"/>
              <w:noProof/>
              <w:lang w:val="sr-Latn-CS"/>
            </w:rPr>
            <w:t>25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39FE8868" w14:textId="77777777" w:rsidR="00817BAE" w:rsidRPr="003372D3" w:rsidRDefault="00817BA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E243F" w14:textId="77777777" w:rsidR="00817BAE" w:rsidRDefault="00817B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92F5" w14:textId="77777777" w:rsidR="00F701D9" w:rsidRDefault="00F701D9">
      <w:r>
        <w:separator/>
      </w:r>
    </w:p>
  </w:footnote>
  <w:footnote w:type="continuationSeparator" w:id="0">
    <w:p w14:paraId="3D67A0A7" w14:textId="77777777" w:rsidR="00F701D9" w:rsidRDefault="00F70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2E9B2" w14:textId="77777777" w:rsidR="00817BAE" w:rsidRDefault="00817BAE">
    <w:pPr>
      <w:rPr>
        <w:sz w:val="24"/>
      </w:rPr>
    </w:pPr>
  </w:p>
  <w:p w14:paraId="050C28CF" w14:textId="77777777" w:rsidR="00817BAE" w:rsidRDefault="00817BAE">
    <w:pPr>
      <w:pBdr>
        <w:top w:val="single" w:sz="6" w:space="1" w:color="auto"/>
      </w:pBdr>
      <w:rPr>
        <w:sz w:val="24"/>
      </w:rPr>
    </w:pPr>
  </w:p>
  <w:p w14:paraId="3E864A31" w14:textId="77777777" w:rsidR="00817BAE" w:rsidRDefault="00817BA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BHTeam</w:t>
    </w:r>
  </w:p>
  <w:p w14:paraId="40D90E18" w14:textId="77777777" w:rsidR="00817BAE" w:rsidRDefault="00817BAE">
    <w:pPr>
      <w:pBdr>
        <w:bottom w:val="single" w:sz="6" w:space="1" w:color="auto"/>
      </w:pBdr>
      <w:jc w:val="right"/>
      <w:rPr>
        <w:sz w:val="24"/>
      </w:rPr>
    </w:pPr>
  </w:p>
  <w:p w14:paraId="61FE95D1" w14:textId="77777777" w:rsidR="00817BAE" w:rsidRDefault="00817B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17BAE" w:rsidRPr="003372D3" w14:paraId="118DC044" w14:textId="77777777">
      <w:tc>
        <w:tcPr>
          <w:tcW w:w="6379" w:type="dxa"/>
        </w:tcPr>
        <w:p w14:paraId="0DBC7B9E" w14:textId="77777777" w:rsidR="00817BAE" w:rsidRPr="003372D3" w:rsidRDefault="00817BAE">
          <w:pPr>
            <w:rPr>
              <w:lang w:val="sr-Latn-CS"/>
            </w:rPr>
          </w:pPr>
          <w:r>
            <w:rPr>
              <w:lang w:val="sr-Latn-CS"/>
            </w:rPr>
            <w:t>Budi od hajra</w:t>
          </w:r>
        </w:p>
      </w:tc>
      <w:tc>
        <w:tcPr>
          <w:tcW w:w="3179" w:type="dxa"/>
        </w:tcPr>
        <w:p w14:paraId="12DF09F5" w14:textId="77777777" w:rsidR="00817BAE" w:rsidRPr="003372D3" w:rsidRDefault="00817BA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17BAE" w:rsidRPr="003372D3" w14:paraId="2830EE6D" w14:textId="77777777">
      <w:tc>
        <w:tcPr>
          <w:tcW w:w="6379" w:type="dxa"/>
        </w:tcPr>
        <w:p w14:paraId="0615B664" w14:textId="77777777" w:rsidR="00817BAE" w:rsidRPr="003372D3" w:rsidRDefault="00817BAE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A02CAF6" w14:textId="77777777" w:rsidR="00817BAE" w:rsidRPr="003372D3" w:rsidRDefault="00817BAE">
          <w:pPr>
            <w:rPr>
              <w:lang w:val="sr-Latn-CS"/>
            </w:rPr>
          </w:pPr>
          <w:r>
            <w:rPr>
              <w:lang w:val="sr-Latn-CS"/>
            </w:rPr>
            <w:t xml:space="preserve">  Datum:  24.11.2021</w:t>
          </w:r>
          <w:r w:rsidRPr="003372D3">
            <w:rPr>
              <w:lang w:val="sr-Latn-CS"/>
            </w:rPr>
            <w:t>. god.</w:t>
          </w:r>
        </w:p>
      </w:tc>
    </w:tr>
    <w:tr w:rsidR="00817BAE" w:rsidRPr="003372D3" w14:paraId="047A48EC" w14:textId="77777777">
      <w:tc>
        <w:tcPr>
          <w:tcW w:w="9558" w:type="dxa"/>
          <w:gridSpan w:val="2"/>
        </w:tcPr>
        <w:p w14:paraId="783781C5" w14:textId="77777777" w:rsidR="00817BAE" w:rsidRPr="003372D3" w:rsidRDefault="00817BAE">
          <w:pPr>
            <w:rPr>
              <w:lang w:val="sr-Latn-CS"/>
            </w:rPr>
          </w:pPr>
          <w:r>
            <w:rPr>
              <w:lang w:val="sr-Latn-CS"/>
            </w:rPr>
            <w:t>BHTeam-BHTeam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624C3E01" w14:textId="77777777" w:rsidR="00817BAE" w:rsidRPr="003372D3" w:rsidRDefault="00817BA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C273" w14:textId="77777777" w:rsidR="00817BAE" w:rsidRDefault="00817B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1152646"/>
    <w:multiLevelType w:val="singleLevel"/>
    <w:tmpl w:val="C11526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0BFEC99"/>
    <w:multiLevelType w:val="multilevel"/>
    <w:tmpl w:val="6BD8B9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F16E96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5A17B0B"/>
    <w:multiLevelType w:val="hybridMultilevel"/>
    <w:tmpl w:val="9C584504"/>
    <w:lvl w:ilvl="0" w:tplc="326CCD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AA240F9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788628F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8B9E0C7"/>
    <w:multiLevelType w:val="multilevel"/>
    <w:tmpl w:val="6F14B80C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E661E17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8"/>
  </w:num>
  <w:num w:numId="2">
    <w:abstractNumId w:val="27"/>
  </w:num>
  <w:num w:numId="3">
    <w:abstractNumId w:val="5"/>
  </w:num>
  <w:num w:numId="4">
    <w:abstractNumId w:val="15"/>
  </w:num>
  <w:num w:numId="5">
    <w:abstractNumId w:val="19"/>
  </w:num>
  <w:num w:numId="6">
    <w:abstractNumId w:val="7"/>
  </w:num>
  <w:num w:numId="7">
    <w:abstractNumId w:val="14"/>
  </w:num>
  <w:num w:numId="8">
    <w:abstractNumId w:val="18"/>
  </w:num>
  <w:num w:numId="9">
    <w:abstractNumId w:val="21"/>
  </w:num>
  <w:num w:numId="10">
    <w:abstractNumId w:val="12"/>
  </w:num>
  <w:num w:numId="11">
    <w:abstractNumId w:val="2"/>
  </w:num>
  <w:num w:numId="12">
    <w:abstractNumId w:val="9"/>
  </w:num>
  <w:num w:numId="13">
    <w:abstractNumId w:val="23"/>
  </w:num>
  <w:num w:numId="14">
    <w:abstractNumId w:val="3"/>
  </w:num>
  <w:num w:numId="15">
    <w:abstractNumId w:val="24"/>
  </w:num>
  <w:num w:numId="16">
    <w:abstractNumId w:val="22"/>
  </w:num>
  <w:num w:numId="17">
    <w:abstractNumId w:val="16"/>
  </w:num>
  <w:num w:numId="18">
    <w:abstractNumId w:val="4"/>
  </w:num>
  <w:num w:numId="19">
    <w:abstractNumId w:val="10"/>
  </w:num>
  <w:num w:numId="20">
    <w:abstractNumId w:val="13"/>
  </w:num>
  <w:num w:numId="21">
    <w:abstractNumId w:val="20"/>
  </w:num>
  <w:num w:numId="22">
    <w:abstractNumId w:val="6"/>
  </w:num>
  <w:num w:numId="23">
    <w:abstractNumId w:val="17"/>
  </w:num>
  <w:num w:numId="24">
    <w:abstractNumId w:val="1"/>
  </w:num>
  <w:num w:numId="25">
    <w:abstractNumId w:val="0"/>
  </w:num>
  <w:num w:numId="26">
    <w:abstractNumId w:val="25"/>
  </w:num>
  <w:num w:numId="27">
    <w:abstractNumId w:val="26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2FD1"/>
    <w:rsid w:val="000366F2"/>
    <w:rsid w:val="00037080"/>
    <w:rsid w:val="0006338E"/>
    <w:rsid w:val="0008020C"/>
    <w:rsid w:val="00080F92"/>
    <w:rsid w:val="000817C9"/>
    <w:rsid w:val="00082A7C"/>
    <w:rsid w:val="00097F43"/>
    <w:rsid w:val="000B2C36"/>
    <w:rsid w:val="000C4AAF"/>
    <w:rsid w:val="000E2751"/>
    <w:rsid w:val="000E75BA"/>
    <w:rsid w:val="00112218"/>
    <w:rsid w:val="00114E2C"/>
    <w:rsid w:val="0013157C"/>
    <w:rsid w:val="00132780"/>
    <w:rsid w:val="00141F5C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154C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7717E"/>
    <w:rsid w:val="002812AF"/>
    <w:rsid w:val="002922C4"/>
    <w:rsid w:val="002A5E27"/>
    <w:rsid w:val="002A7107"/>
    <w:rsid w:val="002B5424"/>
    <w:rsid w:val="002C12A7"/>
    <w:rsid w:val="002D5541"/>
    <w:rsid w:val="002E1608"/>
    <w:rsid w:val="002E28D1"/>
    <w:rsid w:val="003356F6"/>
    <w:rsid w:val="003366F0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B3BC4"/>
    <w:rsid w:val="003C15A4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256B2"/>
    <w:rsid w:val="00555514"/>
    <w:rsid w:val="005613E4"/>
    <w:rsid w:val="00562041"/>
    <w:rsid w:val="00571FC4"/>
    <w:rsid w:val="00577D18"/>
    <w:rsid w:val="005A3F8C"/>
    <w:rsid w:val="005B4961"/>
    <w:rsid w:val="005C333A"/>
    <w:rsid w:val="005D021A"/>
    <w:rsid w:val="005D4262"/>
    <w:rsid w:val="005E1391"/>
    <w:rsid w:val="00623F12"/>
    <w:rsid w:val="00631C6F"/>
    <w:rsid w:val="0063291D"/>
    <w:rsid w:val="0063574A"/>
    <w:rsid w:val="006478C0"/>
    <w:rsid w:val="00660B84"/>
    <w:rsid w:val="00662CF6"/>
    <w:rsid w:val="00677488"/>
    <w:rsid w:val="00686570"/>
    <w:rsid w:val="0069445A"/>
    <w:rsid w:val="006C2F57"/>
    <w:rsid w:val="006D2FE2"/>
    <w:rsid w:val="006E5E1D"/>
    <w:rsid w:val="006E6491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76380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7E407A"/>
    <w:rsid w:val="00804367"/>
    <w:rsid w:val="00817BAE"/>
    <w:rsid w:val="008239D0"/>
    <w:rsid w:val="00834900"/>
    <w:rsid w:val="008634A7"/>
    <w:rsid w:val="00885A38"/>
    <w:rsid w:val="008D09DE"/>
    <w:rsid w:val="008D40CE"/>
    <w:rsid w:val="009029D5"/>
    <w:rsid w:val="0090327F"/>
    <w:rsid w:val="009075F6"/>
    <w:rsid w:val="00930725"/>
    <w:rsid w:val="00932297"/>
    <w:rsid w:val="009350CA"/>
    <w:rsid w:val="00943210"/>
    <w:rsid w:val="009458D3"/>
    <w:rsid w:val="00946092"/>
    <w:rsid w:val="0095579F"/>
    <w:rsid w:val="009600D2"/>
    <w:rsid w:val="00962138"/>
    <w:rsid w:val="009662F3"/>
    <w:rsid w:val="00967902"/>
    <w:rsid w:val="009A291F"/>
    <w:rsid w:val="009A457E"/>
    <w:rsid w:val="009B2233"/>
    <w:rsid w:val="009B3AA3"/>
    <w:rsid w:val="009C3260"/>
    <w:rsid w:val="009D3998"/>
    <w:rsid w:val="009D5ECD"/>
    <w:rsid w:val="009F2784"/>
    <w:rsid w:val="009F61E4"/>
    <w:rsid w:val="00A004A3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7403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B207E"/>
    <w:rsid w:val="00BC0D10"/>
    <w:rsid w:val="00BC2229"/>
    <w:rsid w:val="00BC4506"/>
    <w:rsid w:val="00C032FC"/>
    <w:rsid w:val="00C05879"/>
    <w:rsid w:val="00C16CE4"/>
    <w:rsid w:val="00C206AF"/>
    <w:rsid w:val="00C44BC7"/>
    <w:rsid w:val="00C47CB6"/>
    <w:rsid w:val="00C503E4"/>
    <w:rsid w:val="00C549E0"/>
    <w:rsid w:val="00C64574"/>
    <w:rsid w:val="00C83DEF"/>
    <w:rsid w:val="00C9046D"/>
    <w:rsid w:val="00C910A4"/>
    <w:rsid w:val="00C92A15"/>
    <w:rsid w:val="00CA58C5"/>
    <w:rsid w:val="00CA5E5F"/>
    <w:rsid w:val="00CA62F9"/>
    <w:rsid w:val="00CB17FD"/>
    <w:rsid w:val="00CE3895"/>
    <w:rsid w:val="00CF2AB8"/>
    <w:rsid w:val="00CF30F3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0634"/>
    <w:rsid w:val="00DD0501"/>
    <w:rsid w:val="00DD4C2E"/>
    <w:rsid w:val="00DE3C0B"/>
    <w:rsid w:val="00DE518F"/>
    <w:rsid w:val="00E01AFB"/>
    <w:rsid w:val="00E061BD"/>
    <w:rsid w:val="00E15A22"/>
    <w:rsid w:val="00E177E4"/>
    <w:rsid w:val="00E32F5B"/>
    <w:rsid w:val="00E35EFC"/>
    <w:rsid w:val="00E37B11"/>
    <w:rsid w:val="00E41E1D"/>
    <w:rsid w:val="00E5055D"/>
    <w:rsid w:val="00E55045"/>
    <w:rsid w:val="00E604E6"/>
    <w:rsid w:val="00E9129A"/>
    <w:rsid w:val="00E934AD"/>
    <w:rsid w:val="00EA4F07"/>
    <w:rsid w:val="00EB10DF"/>
    <w:rsid w:val="00ED1FFE"/>
    <w:rsid w:val="00ED62BC"/>
    <w:rsid w:val="00EE56F0"/>
    <w:rsid w:val="00F02B6F"/>
    <w:rsid w:val="00F06298"/>
    <w:rsid w:val="00F220C7"/>
    <w:rsid w:val="00F31591"/>
    <w:rsid w:val="00F35A14"/>
    <w:rsid w:val="00F6331E"/>
    <w:rsid w:val="00F6773B"/>
    <w:rsid w:val="00F701D9"/>
    <w:rsid w:val="00F70F8C"/>
    <w:rsid w:val="00F8455A"/>
    <w:rsid w:val="00F93061"/>
    <w:rsid w:val="00FA57D9"/>
    <w:rsid w:val="00FC28F0"/>
    <w:rsid w:val="00FC71D3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68A94"/>
  <w15:chartTrackingRefBased/>
  <w15:docId w15:val="{90CA51BF-C91C-46EB-8A3A-F8EA80D7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C910A4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1068</TotalTime>
  <Pages>25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Admir Fakic</cp:lastModifiedBy>
  <cp:revision>1</cp:revision>
  <cp:lastPrinted>1899-12-31T23:00:00Z</cp:lastPrinted>
  <dcterms:created xsi:type="dcterms:W3CDTF">2021-11-29T02:11:00Z</dcterms:created>
  <dcterms:modified xsi:type="dcterms:W3CDTF">2021-12-06T22:05:00Z</dcterms:modified>
</cp:coreProperties>
</file>